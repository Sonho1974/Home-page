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8DE5" w14:textId="77777777" w:rsidR="00C225B0" w:rsidRPr="00E942FE" w:rsidRDefault="00C225B0" w:rsidP="00E942FE">
      <w:pPr>
        <w:jc w:val="center"/>
        <w:rPr>
          <w:color w:val="2A7B88" w:themeColor="accent1" w:themeShade="BF"/>
          <w:sz w:val="46"/>
          <w:szCs w:val="46"/>
          <w:lang w:val="vi-VN"/>
        </w:rPr>
      </w:pP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"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Ở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 xml:space="preserve"> đ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ờ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i có b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ố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n cái ngu: Làm mai, nh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ậ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n n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ợ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, gác cu, c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ầ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m ch</w:t>
      </w:r>
      <w:r w:rsidRPr="00E942FE">
        <w:rPr>
          <w:rFonts w:ascii="Cambria" w:hAnsi="Cambria" w:cs="Cambria"/>
          <w:b/>
          <w:bCs/>
          <w:color w:val="2A7B88" w:themeColor="accent1" w:themeShade="BF"/>
          <w:sz w:val="46"/>
          <w:szCs w:val="46"/>
          <w:lang w:val="vi-VN"/>
        </w:rPr>
        <w:t>ầ</w:t>
      </w:r>
      <w:r w:rsidRPr="00E942FE">
        <w:rPr>
          <w:b/>
          <w:bCs/>
          <w:color w:val="2A7B88" w:themeColor="accent1" w:themeShade="BF"/>
          <w:sz w:val="46"/>
          <w:szCs w:val="46"/>
          <w:lang w:val="vi-VN"/>
        </w:rPr>
        <w:t>u."</w:t>
      </w:r>
    </w:p>
    <w:p w14:paraId="4CC64443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color w:val="00204F"/>
          <w:lang w:val="vi-VN"/>
        </w:rPr>
        <w:t>là m</w:t>
      </w:r>
      <w:r w:rsidRPr="00E942FE">
        <w:rPr>
          <w:rFonts w:ascii="Cambria" w:hAnsi="Cambria" w:cs="Cambria"/>
          <w:color w:val="00204F"/>
          <w:lang w:val="vi-VN"/>
        </w:rPr>
        <w:t>ộ</w:t>
      </w:r>
      <w:r w:rsidRPr="00E942FE">
        <w:rPr>
          <w:color w:val="00204F"/>
          <w:lang w:val="vi-VN"/>
        </w:rPr>
        <w:t>t đúc k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t mang màu s</w:t>
      </w:r>
      <w:r w:rsidRPr="00E942FE">
        <w:rPr>
          <w:rFonts w:ascii="Cambria" w:hAnsi="Cambria" w:cs="Cambria"/>
          <w:color w:val="00204F"/>
          <w:lang w:val="vi-VN"/>
        </w:rPr>
        <w:t>ắ</w:t>
      </w:r>
      <w:r w:rsidRPr="00E942FE">
        <w:rPr>
          <w:color w:val="00204F"/>
          <w:lang w:val="vi-VN"/>
        </w:rPr>
        <w:t>c trào phúng, sâu cay và giàu tr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i nghi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m s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ng c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>a ông cha ta. D</w:t>
      </w:r>
      <w:r w:rsidRPr="00E942FE">
        <w:rPr>
          <w:rFonts w:ascii="Cambria" w:hAnsi="Cambria" w:cs="Cambria"/>
          <w:color w:val="00204F"/>
          <w:lang w:val="vi-VN"/>
        </w:rPr>
        <w:t>ướ</w:t>
      </w:r>
      <w:r w:rsidRPr="00E942FE">
        <w:rPr>
          <w:color w:val="00204F"/>
          <w:lang w:val="vi-VN"/>
        </w:rPr>
        <w:t>i đây là phân tích chi ti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t và bình lu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n đ</w:t>
      </w:r>
      <w:r w:rsidRPr="00E942FE">
        <w:rPr>
          <w:rFonts w:ascii="Cambria" w:hAnsi="Cambria" w:cs="Cambria"/>
          <w:color w:val="00204F"/>
          <w:lang w:val="vi-VN"/>
        </w:rPr>
        <w:t>ể</w:t>
      </w:r>
      <w:r w:rsidRPr="00E942FE">
        <w:rPr>
          <w:color w:val="00204F"/>
          <w:lang w:val="vi-VN"/>
        </w:rPr>
        <w:t xml:space="preserve"> làm rõ vì sao b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 hành vi t</w:t>
      </w:r>
      <w:r w:rsidRPr="00E942FE">
        <w:rPr>
          <w:rFonts w:ascii="Cambria" w:hAnsi="Cambria" w:cs="Cambria"/>
          <w:color w:val="00204F"/>
          <w:lang w:val="vi-VN"/>
        </w:rPr>
        <w:t>ưở</w:t>
      </w:r>
      <w:r w:rsidRPr="00E942FE">
        <w:rPr>
          <w:color w:val="00204F"/>
          <w:lang w:val="vi-VN"/>
        </w:rPr>
        <w:t>ng là bình th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ng, th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m chí “giúp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i” l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g</w:t>
      </w:r>
      <w:r w:rsidRPr="00E942FE">
        <w:rPr>
          <w:rFonts w:ascii="Cambria" w:hAnsi="Cambria" w:cs="Cambria"/>
          <w:color w:val="00204F"/>
          <w:lang w:val="vi-VN"/>
        </w:rPr>
        <w:t>ọ</w:t>
      </w:r>
      <w:r w:rsidRPr="00E942FE">
        <w:rPr>
          <w:color w:val="00204F"/>
          <w:lang w:val="vi-VN"/>
        </w:rPr>
        <w:t xml:space="preserve">i là </w:t>
      </w:r>
      <w:r w:rsidRPr="00E942FE">
        <w:rPr>
          <w:b/>
          <w:bCs/>
          <w:color w:val="00204F"/>
          <w:lang w:val="vi-VN"/>
        </w:rPr>
        <w:t>“ngu”</w:t>
      </w:r>
      <w:r w:rsidRPr="00E942FE">
        <w:rPr>
          <w:color w:val="00204F"/>
          <w:lang w:val="vi-VN"/>
        </w:rPr>
        <w:t>.</w:t>
      </w:r>
    </w:p>
    <w:p w14:paraId="6D358F69" w14:textId="70C0301A" w:rsidR="00C225B0" w:rsidRPr="00E942FE" w:rsidRDefault="00C225B0" w:rsidP="00C225B0">
      <w:pPr>
        <w:rPr>
          <w:color w:val="00204F"/>
          <w:lang w:val="vi-VN"/>
        </w:rPr>
      </w:pPr>
    </w:p>
    <w:p w14:paraId="3ACB9D84" w14:textId="77777777" w:rsidR="00C225B0" w:rsidRPr="00E942FE" w:rsidRDefault="00C225B0" w:rsidP="00C225B0">
      <w:pPr>
        <w:rPr>
          <w:b/>
          <w:bCs/>
          <w:color w:val="00204F"/>
          <w:lang w:val="vi-VN"/>
        </w:rPr>
      </w:pPr>
      <w:r w:rsidRPr="00E942FE">
        <w:rPr>
          <w:rFonts w:ascii="Segoe UI Emoji" w:hAnsi="Segoe UI Emoji" w:cs="Segoe UI Emoji"/>
          <w:b/>
          <w:bCs/>
          <w:color w:val="00204F"/>
          <w:lang w:val="vi-VN"/>
        </w:rPr>
        <w:t>🔶</w:t>
      </w:r>
      <w:r w:rsidRPr="00E942FE">
        <w:rPr>
          <w:b/>
          <w:bCs/>
          <w:color w:val="00204F"/>
          <w:lang w:val="vi-VN"/>
        </w:rPr>
        <w:t xml:space="preserve"> 1. Làm mai – cái “ngu” 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ủ</w:t>
      </w:r>
      <w:r w:rsidRPr="00E942FE">
        <w:rPr>
          <w:b/>
          <w:bCs/>
          <w:color w:val="00204F"/>
          <w:lang w:val="vi-VN"/>
        </w:rPr>
        <w:t>a k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ẻ</w:t>
      </w:r>
      <w:r w:rsidRPr="00E942FE">
        <w:rPr>
          <w:b/>
          <w:bCs/>
          <w:color w:val="00204F"/>
          <w:lang w:val="vi-VN"/>
        </w:rPr>
        <w:t xml:space="preserve"> se duyên</w:t>
      </w:r>
    </w:p>
    <w:p w14:paraId="306699DC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b/>
          <w:bCs/>
          <w:color w:val="00204F"/>
          <w:lang w:val="vi-VN"/>
        </w:rPr>
        <w:t>Làm mai</w:t>
      </w:r>
      <w:r w:rsidRPr="00E942FE">
        <w:rPr>
          <w:color w:val="00204F"/>
          <w:lang w:val="vi-VN"/>
        </w:rPr>
        <w:t xml:space="preserve"> (hay làm m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i) là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đ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>ng ra gi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>i thi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u hai bên nam n</w:t>
      </w:r>
      <w:r w:rsidRPr="00E942FE">
        <w:rPr>
          <w:rFonts w:ascii="Cambria" w:hAnsi="Cambria" w:cs="Cambria"/>
          <w:color w:val="00204F"/>
          <w:lang w:val="vi-VN"/>
        </w:rPr>
        <w:t>ữ</w:t>
      </w:r>
      <w:r w:rsidRPr="00E942FE">
        <w:rPr>
          <w:color w:val="00204F"/>
          <w:lang w:val="vi-VN"/>
        </w:rPr>
        <w:t xml:space="preserve"> k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t duyên. Tho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t nghe, đó là vi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c t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t, giúp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tìm đ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c b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n đ</w:t>
      </w:r>
      <w:r w:rsidRPr="00E942FE">
        <w:rPr>
          <w:rFonts w:ascii="Cambria" w:hAnsi="Cambria" w:cs="Cambria"/>
          <w:color w:val="00204F"/>
          <w:lang w:val="vi-VN"/>
        </w:rPr>
        <w:t>ờ</w:t>
      </w:r>
      <w:r w:rsidRPr="00E942FE">
        <w:rPr>
          <w:color w:val="00204F"/>
          <w:lang w:val="vi-VN"/>
        </w:rPr>
        <w:t>i, nh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>ng v</w:t>
      </w:r>
      <w:r w:rsidRPr="00E942FE">
        <w:rPr>
          <w:rFonts w:cs="Comic Sans MS"/>
          <w:color w:val="00204F"/>
          <w:lang w:val="vi-VN"/>
        </w:rPr>
        <w:t>ì</w:t>
      </w:r>
      <w:r w:rsidRPr="00E942FE">
        <w:rPr>
          <w:color w:val="00204F"/>
          <w:lang w:val="vi-VN"/>
        </w:rPr>
        <w:t xml:space="preserve"> sao l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coi là “ngu”?</w:t>
      </w:r>
    </w:p>
    <w:p w14:paraId="6B295CA5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Phân tích</w:t>
      </w:r>
      <w:r w:rsidRPr="00E942FE">
        <w:rPr>
          <w:color w:val="00204F"/>
          <w:lang w:val="vi-VN"/>
        </w:rPr>
        <w:t>:</w:t>
      </w:r>
    </w:p>
    <w:p w14:paraId="2CD409F9" w14:textId="77777777" w:rsidR="00C225B0" w:rsidRPr="00E942FE" w:rsidRDefault="00C225B0" w:rsidP="00C225B0">
      <w:pPr>
        <w:numPr>
          <w:ilvl w:val="0"/>
          <w:numId w:val="20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N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u hôn nhân thu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n hòa, h</w:t>
      </w:r>
      <w:r w:rsidRPr="00E942FE">
        <w:rPr>
          <w:rFonts w:ascii="Cambria" w:hAnsi="Cambria" w:cs="Cambria"/>
          <w:color w:val="00204F"/>
          <w:lang w:val="vi-VN"/>
        </w:rPr>
        <w:t>ọ</w:t>
      </w:r>
      <w:r w:rsidRPr="00E942FE">
        <w:rPr>
          <w:color w:val="00204F"/>
          <w:lang w:val="vi-VN"/>
        </w:rPr>
        <w:t xml:space="preserve">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m </w:t>
      </w:r>
      <w:r w:rsidRPr="00E942FE">
        <w:rPr>
          <w:rFonts w:ascii="Cambria" w:hAnsi="Cambria" w:cs="Cambria"/>
          <w:color w:val="00204F"/>
          <w:lang w:val="vi-VN"/>
        </w:rPr>
        <w:t>ơ</w:t>
      </w:r>
      <w:r w:rsidRPr="00E942FE">
        <w:rPr>
          <w:color w:val="00204F"/>
          <w:lang w:val="vi-VN"/>
        </w:rPr>
        <w:t>n nhau ch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 xml:space="preserve"> ít khi nh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 xml:space="preserve"> t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>i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mai m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i.</w:t>
      </w:r>
    </w:p>
    <w:p w14:paraId="5D8F5BD0" w14:textId="77777777" w:rsidR="00C225B0" w:rsidRPr="00E942FE" w:rsidRDefault="00C225B0" w:rsidP="00C225B0">
      <w:pPr>
        <w:numPr>
          <w:ilvl w:val="0"/>
          <w:numId w:val="20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N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u l</w:t>
      </w:r>
      <w:r w:rsidRPr="00E942FE">
        <w:rPr>
          <w:rFonts w:ascii="Cambria" w:hAnsi="Cambria" w:cs="Cambria"/>
          <w:color w:val="00204F"/>
          <w:lang w:val="vi-VN"/>
        </w:rPr>
        <w:t>ụ</w:t>
      </w:r>
      <w:r w:rsidRPr="00E942FE">
        <w:rPr>
          <w:color w:val="00204F"/>
          <w:lang w:val="vi-VN"/>
        </w:rPr>
        <w:t>c đ</w:t>
      </w:r>
      <w:r w:rsidRPr="00E942FE">
        <w:rPr>
          <w:rFonts w:ascii="Cambria" w:hAnsi="Cambria" w:cs="Cambria"/>
          <w:color w:val="00204F"/>
          <w:lang w:val="vi-VN"/>
        </w:rPr>
        <w:t>ụ</w:t>
      </w:r>
      <w:r w:rsidRPr="00E942FE">
        <w:rPr>
          <w:color w:val="00204F"/>
          <w:lang w:val="vi-VN"/>
        </w:rPr>
        <w:t>c, đ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 xml:space="preserve"> v</w:t>
      </w:r>
      <w:r w:rsidRPr="00E942FE">
        <w:rPr>
          <w:rFonts w:ascii="Cambria" w:hAnsi="Cambria" w:cs="Cambria"/>
          <w:color w:val="00204F"/>
          <w:lang w:val="vi-VN"/>
        </w:rPr>
        <w:t>ỡ</w:t>
      </w:r>
      <w:r w:rsidRPr="00E942FE">
        <w:rPr>
          <w:color w:val="00204F"/>
          <w:lang w:val="vi-VN"/>
        </w:rPr>
        <w:t>,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làm mai l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 xml:space="preserve"> l</w:t>
      </w:r>
      <w:r w:rsidRPr="00E942FE">
        <w:rPr>
          <w:rFonts w:ascii="Cambria" w:hAnsi="Cambria" w:cs="Cambria"/>
          <w:color w:val="00204F"/>
          <w:lang w:val="vi-VN"/>
        </w:rPr>
        <w:t>ỗ</w:t>
      </w:r>
      <w:r w:rsidRPr="00E942FE">
        <w:rPr>
          <w:color w:val="00204F"/>
          <w:lang w:val="vi-VN"/>
        </w:rPr>
        <w:t>i: “Anh/ch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gi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>i thi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u làm gì mà kh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 xml:space="preserve"> th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 xml:space="preserve"> này!”</w:t>
      </w:r>
    </w:p>
    <w:p w14:paraId="5FC229E8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Bình lu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ậ</w:t>
      </w:r>
      <w:r w:rsidRPr="00E942FE">
        <w:rPr>
          <w:b/>
          <w:bCs/>
          <w:color w:val="00204F"/>
          <w:lang w:val="vi-VN"/>
        </w:rPr>
        <w:t>n</w:t>
      </w:r>
      <w:r w:rsidRPr="00E942FE">
        <w:rPr>
          <w:color w:val="00204F"/>
          <w:lang w:val="vi-VN"/>
        </w:rPr>
        <w:t>:</w:t>
      </w:r>
    </w:p>
    <w:p w14:paraId="36CE7FF9" w14:textId="77777777" w:rsidR="00C225B0" w:rsidRPr="00E942FE" w:rsidRDefault="00C225B0" w:rsidP="00C225B0">
      <w:pPr>
        <w:numPr>
          <w:ilvl w:val="0"/>
          <w:numId w:val="21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 xml:space="preserve">Cái “ngu” </w:t>
      </w:r>
      <w:r w:rsidRPr="00E942FE">
        <w:rPr>
          <w:rFonts w:ascii="Cambria" w:hAnsi="Cambria" w:cs="Cambria"/>
          <w:color w:val="00204F"/>
          <w:lang w:val="vi-VN"/>
        </w:rPr>
        <w:t>ở</w:t>
      </w:r>
      <w:r w:rsidRPr="00E942FE">
        <w:rPr>
          <w:color w:val="00204F"/>
          <w:lang w:val="vi-VN"/>
        </w:rPr>
        <w:t xml:space="preserve"> đây là nh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n r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>i ro, ch</w:t>
      </w:r>
      <w:r w:rsidRPr="00E942FE">
        <w:rPr>
          <w:rFonts w:ascii="Cambria" w:hAnsi="Cambria" w:cs="Cambria"/>
          <w:color w:val="00204F"/>
          <w:lang w:val="vi-VN"/>
        </w:rPr>
        <w:t>ẳ</w:t>
      </w:r>
      <w:r w:rsidRPr="00E942FE">
        <w:rPr>
          <w:color w:val="00204F"/>
          <w:lang w:val="vi-VN"/>
        </w:rPr>
        <w:t>ng đ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c l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>i gì nhi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u, mà 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u qu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(n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u có) d</w:t>
      </w:r>
      <w:r w:rsidRPr="00E942FE">
        <w:rPr>
          <w:rFonts w:ascii="Cambria" w:hAnsi="Cambria" w:cs="Cambria"/>
          <w:color w:val="00204F"/>
          <w:lang w:val="vi-VN"/>
        </w:rPr>
        <w:t>ễ</w:t>
      </w:r>
      <w:r w:rsidRPr="00E942FE">
        <w:rPr>
          <w:color w:val="00204F"/>
          <w:lang w:val="vi-VN"/>
        </w:rPr>
        <w:t xml:space="preserve">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 xml:space="preserve"> lên đ</w:t>
      </w:r>
      <w:r w:rsidRPr="00E942FE">
        <w:rPr>
          <w:rFonts w:ascii="Cambria" w:hAnsi="Cambria" w:cs="Cambria"/>
          <w:color w:val="00204F"/>
          <w:lang w:val="vi-VN"/>
        </w:rPr>
        <w:t>ầ</w:t>
      </w:r>
      <w:r w:rsidRPr="00E942FE">
        <w:rPr>
          <w:color w:val="00204F"/>
          <w:lang w:val="vi-VN"/>
        </w:rPr>
        <w:t>u.</w:t>
      </w:r>
    </w:p>
    <w:p w14:paraId="2B10535E" w14:textId="77777777" w:rsidR="00C225B0" w:rsidRPr="00E942FE" w:rsidRDefault="00C225B0" w:rsidP="00C225B0">
      <w:pPr>
        <w:numPr>
          <w:ilvl w:val="0"/>
          <w:numId w:val="21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x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>a m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n ti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ng “ngu” đ</w:t>
      </w:r>
      <w:r w:rsidRPr="00E942FE">
        <w:rPr>
          <w:rFonts w:ascii="Cambria" w:hAnsi="Cambria" w:cs="Cambria"/>
          <w:color w:val="00204F"/>
          <w:lang w:val="vi-VN"/>
        </w:rPr>
        <w:t>ể</w:t>
      </w:r>
      <w:r w:rsidRPr="00E942FE">
        <w:rPr>
          <w:color w:val="00204F"/>
          <w:lang w:val="vi-VN"/>
        </w:rPr>
        <w:t xml:space="preserve"> khuyên: Làm vi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c t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t thì nên, nh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>ng c</w:t>
      </w:r>
      <w:r w:rsidRPr="00E942FE">
        <w:rPr>
          <w:rFonts w:ascii="Cambria" w:hAnsi="Cambria" w:cs="Cambria"/>
          <w:color w:val="00204F"/>
          <w:lang w:val="vi-VN"/>
        </w:rPr>
        <w:t>ầ</w:t>
      </w:r>
      <w:r w:rsidRPr="00E942FE">
        <w:rPr>
          <w:color w:val="00204F"/>
          <w:lang w:val="vi-VN"/>
        </w:rPr>
        <w:t>n khéo léo và ch</w:t>
      </w:r>
      <w:r w:rsidRPr="00E942FE">
        <w:rPr>
          <w:rFonts w:ascii="Cambria" w:hAnsi="Cambria" w:cs="Cambria"/>
          <w:color w:val="00204F"/>
          <w:lang w:val="vi-VN"/>
        </w:rPr>
        <w:t>ọ</w:t>
      </w:r>
      <w:r w:rsidRPr="00E942FE">
        <w:rPr>
          <w:color w:val="00204F"/>
          <w:lang w:val="vi-VN"/>
        </w:rPr>
        <w:t>n hoàn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nh phù h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>p.</w:t>
      </w:r>
    </w:p>
    <w:p w14:paraId="2C5B03CF" w14:textId="55F3458E" w:rsidR="00C225B0" w:rsidRPr="00E942FE" w:rsidRDefault="00C225B0" w:rsidP="00C225B0">
      <w:pPr>
        <w:rPr>
          <w:color w:val="00204F"/>
          <w:lang w:val="vi-VN"/>
        </w:rPr>
      </w:pPr>
    </w:p>
    <w:p w14:paraId="3AADDAB1" w14:textId="77777777" w:rsidR="00C225B0" w:rsidRPr="00E942FE" w:rsidRDefault="00C225B0" w:rsidP="00C225B0">
      <w:pPr>
        <w:rPr>
          <w:b/>
          <w:bCs/>
          <w:color w:val="00204F"/>
          <w:lang w:val="vi-VN"/>
        </w:rPr>
      </w:pPr>
      <w:r w:rsidRPr="00E942FE">
        <w:rPr>
          <w:rFonts w:ascii="Segoe UI Emoji" w:hAnsi="Segoe UI Emoji" w:cs="Segoe UI Emoji"/>
          <w:b/>
          <w:bCs/>
          <w:color w:val="00204F"/>
          <w:lang w:val="vi-VN"/>
        </w:rPr>
        <w:t>🔶</w:t>
      </w:r>
      <w:r w:rsidRPr="00E942FE">
        <w:rPr>
          <w:b/>
          <w:bCs/>
          <w:color w:val="00204F"/>
          <w:lang w:val="vi-VN"/>
        </w:rPr>
        <w:t xml:space="preserve"> 2. Nh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ậ</w:t>
      </w:r>
      <w:r w:rsidRPr="00E942FE">
        <w:rPr>
          <w:b/>
          <w:bCs/>
          <w:color w:val="00204F"/>
          <w:lang w:val="vi-VN"/>
        </w:rPr>
        <w:t>n n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ợ</w:t>
      </w:r>
      <w:r w:rsidRPr="00E942FE">
        <w:rPr>
          <w:b/>
          <w:bCs/>
          <w:color w:val="00204F"/>
          <w:lang w:val="vi-VN"/>
        </w:rPr>
        <w:t xml:space="preserve"> – cái “ngu” 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ủ</w:t>
      </w:r>
      <w:r w:rsidRPr="00E942FE">
        <w:rPr>
          <w:b/>
          <w:bCs/>
          <w:color w:val="00204F"/>
          <w:lang w:val="vi-VN"/>
        </w:rPr>
        <w:t>a s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ự</w:t>
      </w:r>
      <w:r w:rsidRPr="00E942FE">
        <w:rPr>
          <w:b/>
          <w:bCs/>
          <w:color w:val="00204F"/>
          <w:lang w:val="vi-VN"/>
        </w:rPr>
        <w:t xml:space="preserve"> 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ả</w:t>
      </w:r>
      <w:r w:rsidRPr="00E942FE">
        <w:rPr>
          <w:b/>
          <w:bCs/>
          <w:color w:val="00204F"/>
          <w:lang w:val="vi-VN"/>
        </w:rPr>
        <w:t xml:space="preserve"> tin</w:t>
      </w:r>
    </w:p>
    <w:p w14:paraId="3AAB7E82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b/>
          <w:bCs/>
          <w:color w:val="00204F"/>
          <w:lang w:val="vi-VN"/>
        </w:rPr>
        <w:t>Nh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ậ</w:t>
      </w:r>
      <w:r w:rsidRPr="00E942FE">
        <w:rPr>
          <w:b/>
          <w:bCs/>
          <w:color w:val="00204F"/>
          <w:lang w:val="vi-VN"/>
        </w:rPr>
        <w:t>n n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ợ</w:t>
      </w:r>
      <w:r w:rsidRPr="00E942FE">
        <w:rPr>
          <w:color w:val="00204F"/>
          <w:lang w:val="vi-VN"/>
        </w:rPr>
        <w:t xml:space="preserve"> là đ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>ng ra b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o lãnh cho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khác vay ti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n, ho</w:t>
      </w:r>
      <w:r w:rsidRPr="00E942FE">
        <w:rPr>
          <w:rFonts w:ascii="Cambria" w:hAnsi="Cambria" w:cs="Cambria"/>
          <w:color w:val="00204F"/>
          <w:lang w:val="vi-VN"/>
        </w:rPr>
        <w:t>ặ</w:t>
      </w:r>
      <w:r w:rsidRPr="00E942FE">
        <w:rPr>
          <w:color w:val="00204F"/>
          <w:lang w:val="vi-VN"/>
        </w:rPr>
        <w:t>c h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>a tr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thay n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u h</w:t>
      </w:r>
      <w:r w:rsidRPr="00E942FE">
        <w:rPr>
          <w:rFonts w:ascii="Cambria" w:hAnsi="Cambria" w:cs="Cambria"/>
          <w:color w:val="00204F"/>
          <w:lang w:val="vi-VN"/>
        </w:rPr>
        <w:t>ọ</w:t>
      </w:r>
      <w:r w:rsidRPr="00E942FE">
        <w:rPr>
          <w:color w:val="00204F"/>
          <w:lang w:val="vi-VN"/>
        </w:rPr>
        <w:t xml:space="preserve"> không tr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c.</w:t>
      </w:r>
    </w:p>
    <w:p w14:paraId="602122A2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Phân tích</w:t>
      </w:r>
      <w:r w:rsidRPr="00E942FE">
        <w:rPr>
          <w:color w:val="00204F"/>
          <w:lang w:val="vi-VN"/>
        </w:rPr>
        <w:t>:</w:t>
      </w:r>
    </w:p>
    <w:p w14:paraId="723A7FC8" w14:textId="77777777" w:rsidR="00C225B0" w:rsidRPr="00E942FE" w:rsidRDefault="00C225B0" w:rsidP="00C225B0">
      <w:pPr>
        <w:numPr>
          <w:ilvl w:val="0"/>
          <w:numId w:val="22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vay thì quên,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đòi thì nh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>. Khi con n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 xml:space="preserve"> b</w:t>
      </w:r>
      <w:r w:rsidRPr="00E942FE">
        <w:rPr>
          <w:rFonts w:ascii="Cambria" w:hAnsi="Cambria" w:cs="Cambria"/>
          <w:color w:val="00204F"/>
          <w:lang w:val="vi-VN"/>
        </w:rPr>
        <w:t>ỏ</w:t>
      </w:r>
      <w:r w:rsidRPr="00E942FE">
        <w:rPr>
          <w:color w:val="00204F"/>
          <w:lang w:val="vi-VN"/>
        </w:rPr>
        <w:t xml:space="preserve"> tr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n,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b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o lãnh ph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i gánh n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 xml:space="preserve"> thay.</w:t>
      </w:r>
    </w:p>
    <w:p w14:paraId="4945212E" w14:textId="77777777" w:rsidR="00C225B0" w:rsidRPr="00E942FE" w:rsidRDefault="00C225B0" w:rsidP="00C225B0">
      <w:pPr>
        <w:numPr>
          <w:ilvl w:val="0"/>
          <w:numId w:val="22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lastRenderedPageBreak/>
        <w:t>Nhi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u tr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ng h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>p m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t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ti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n, m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t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tình thân.</w:t>
      </w:r>
    </w:p>
    <w:p w14:paraId="7C16AF8F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Bình lu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ậ</w:t>
      </w:r>
      <w:r w:rsidRPr="00E942FE">
        <w:rPr>
          <w:b/>
          <w:bCs/>
          <w:color w:val="00204F"/>
          <w:lang w:val="vi-VN"/>
        </w:rPr>
        <w:t>n</w:t>
      </w:r>
      <w:r w:rsidRPr="00E942FE">
        <w:rPr>
          <w:color w:val="00204F"/>
          <w:lang w:val="vi-VN"/>
        </w:rPr>
        <w:t>:</w:t>
      </w:r>
    </w:p>
    <w:p w14:paraId="0D59F697" w14:textId="77777777" w:rsidR="00C225B0" w:rsidRPr="00E942FE" w:rsidRDefault="00C225B0" w:rsidP="00C225B0">
      <w:pPr>
        <w:numPr>
          <w:ilvl w:val="0"/>
          <w:numId w:val="23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Đây là cái “ngu” vì th</w:t>
      </w:r>
      <w:r w:rsidRPr="00E942FE">
        <w:rPr>
          <w:rFonts w:ascii="Cambria" w:hAnsi="Cambria" w:cs="Cambria"/>
          <w:color w:val="00204F"/>
          <w:lang w:val="vi-VN"/>
        </w:rPr>
        <w:t>ươ</w:t>
      </w:r>
      <w:r w:rsidRPr="00E942FE">
        <w:rPr>
          <w:color w:val="00204F"/>
          <w:lang w:val="vi-VN"/>
        </w:rPr>
        <w:t>ng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quá m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>c, ho</w:t>
      </w:r>
      <w:r w:rsidRPr="00E942FE">
        <w:rPr>
          <w:rFonts w:ascii="Cambria" w:hAnsi="Cambria" w:cs="Cambria"/>
          <w:color w:val="00204F"/>
          <w:lang w:val="vi-VN"/>
        </w:rPr>
        <w:t>ặ</w:t>
      </w:r>
      <w:r w:rsidRPr="00E942FE">
        <w:rPr>
          <w:color w:val="00204F"/>
          <w:lang w:val="vi-VN"/>
        </w:rPr>
        <w:t>c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tin mù quáng.</w:t>
      </w:r>
    </w:p>
    <w:p w14:paraId="4F55B939" w14:textId="77777777" w:rsidR="00C225B0" w:rsidRPr="00E942FE" w:rsidRDefault="00C225B0" w:rsidP="00C225B0">
      <w:pPr>
        <w:numPr>
          <w:ilvl w:val="0"/>
          <w:numId w:val="23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Câu ca dao là l</w:t>
      </w:r>
      <w:r w:rsidRPr="00E942FE">
        <w:rPr>
          <w:rFonts w:ascii="Cambria" w:hAnsi="Cambria" w:cs="Cambria"/>
          <w:color w:val="00204F"/>
          <w:lang w:val="vi-VN"/>
        </w:rPr>
        <w:t>ờ</w:t>
      </w:r>
      <w:r w:rsidRPr="00E942FE">
        <w:rPr>
          <w:color w:val="00204F"/>
          <w:lang w:val="vi-VN"/>
        </w:rPr>
        <w:t>i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nh báo: giúp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thì t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t, nh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 xml:space="preserve">ng </w:t>
      </w:r>
      <w:r w:rsidRPr="00E942FE">
        <w:rPr>
          <w:rFonts w:cs="Comic Sans MS"/>
          <w:color w:val="00204F"/>
          <w:lang w:val="vi-VN"/>
        </w:rPr>
        <w:t>đ</w:t>
      </w:r>
      <w:r w:rsidRPr="00E942FE">
        <w:rPr>
          <w:rFonts w:ascii="Cambria" w:hAnsi="Cambria" w:cs="Cambria"/>
          <w:color w:val="00204F"/>
          <w:lang w:val="vi-VN"/>
        </w:rPr>
        <w:t>ừ</w:t>
      </w:r>
      <w:r w:rsidRPr="00E942FE">
        <w:rPr>
          <w:color w:val="00204F"/>
          <w:lang w:val="vi-VN"/>
        </w:rPr>
        <w:t>ng đ</w:t>
      </w:r>
      <w:r w:rsidRPr="00E942FE">
        <w:rPr>
          <w:rFonts w:ascii="Cambria" w:hAnsi="Cambria" w:cs="Cambria"/>
          <w:color w:val="00204F"/>
          <w:lang w:val="vi-VN"/>
        </w:rPr>
        <w:t>ể</w:t>
      </w:r>
      <w:r w:rsidRPr="00E942FE">
        <w:rPr>
          <w:color w:val="00204F"/>
          <w:lang w:val="vi-VN"/>
        </w:rPr>
        <w:t xml:space="preserve"> mình gánh gánh n</w:t>
      </w:r>
      <w:r w:rsidRPr="00E942FE">
        <w:rPr>
          <w:rFonts w:ascii="Cambria" w:hAnsi="Cambria" w:cs="Cambria"/>
          <w:color w:val="00204F"/>
          <w:lang w:val="vi-VN"/>
        </w:rPr>
        <w:t>ặ</w:t>
      </w:r>
      <w:r w:rsidRPr="00E942FE">
        <w:rPr>
          <w:color w:val="00204F"/>
          <w:lang w:val="vi-VN"/>
        </w:rPr>
        <w:t>ng không c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>a mình.</w:t>
      </w:r>
    </w:p>
    <w:p w14:paraId="26AFACA8" w14:textId="012079F4" w:rsidR="00C225B0" w:rsidRPr="00E942FE" w:rsidRDefault="00C225B0" w:rsidP="00C225B0">
      <w:pPr>
        <w:rPr>
          <w:color w:val="00204F"/>
          <w:lang w:val="vi-VN"/>
        </w:rPr>
      </w:pPr>
    </w:p>
    <w:p w14:paraId="3C7F608E" w14:textId="77777777" w:rsidR="00C225B0" w:rsidRPr="00E942FE" w:rsidRDefault="00C225B0" w:rsidP="00C225B0">
      <w:pPr>
        <w:rPr>
          <w:b/>
          <w:bCs/>
          <w:color w:val="00204F"/>
          <w:lang w:val="vi-VN"/>
        </w:rPr>
      </w:pPr>
      <w:r w:rsidRPr="00E942FE">
        <w:rPr>
          <w:rFonts w:ascii="Segoe UI Emoji" w:hAnsi="Segoe UI Emoji" w:cs="Segoe UI Emoji"/>
          <w:b/>
          <w:bCs/>
          <w:color w:val="00204F"/>
          <w:lang w:val="vi-VN"/>
        </w:rPr>
        <w:t>🔶</w:t>
      </w:r>
      <w:r w:rsidRPr="00E942FE">
        <w:rPr>
          <w:b/>
          <w:bCs/>
          <w:color w:val="00204F"/>
          <w:lang w:val="vi-VN"/>
        </w:rPr>
        <w:t xml:space="preserve"> 3. Gác cu – cái “ngu” 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ủ</w:t>
      </w:r>
      <w:r w:rsidRPr="00E942FE">
        <w:rPr>
          <w:b/>
          <w:bCs/>
          <w:color w:val="00204F"/>
          <w:lang w:val="vi-VN"/>
        </w:rPr>
        <w:t>a k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ẻ</w:t>
      </w:r>
      <w:r w:rsidRPr="00E942FE">
        <w:rPr>
          <w:b/>
          <w:bCs/>
          <w:color w:val="00204F"/>
          <w:lang w:val="vi-VN"/>
        </w:rPr>
        <w:t xml:space="preserve"> ham ch</w:t>
      </w:r>
      <w:r w:rsidRPr="00E942FE">
        <w:rPr>
          <w:rFonts w:ascii="Cambria" w:hAnsi="Cambria" w:cs="Cambria"/>
          <w:b/>
          <w:bCs/>
          <w:color w:val="00204F"/>
          <w:lang w:val="vi-VN"/>
        </w:rPr>
        <w:t>ơ</w:t>
      </w:r>
      <w:r w:rsidRPr="00E942FE">
        <w:rPr>
          <w:b/>
          <w:bCs/>
          <w:color w:val="00204F"/>
          <w:lang w:val="vi-VN"/>
        </w:rPr>
        <w:t>i</w:t>
      </w:r>
    </w:p>
    <w:p w14:paraId="7DA7F1E9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b/>
          <w:bCs/>
          <w:color w:val="00204F"/>
          <w:lang w:val="vi-VN"/>
        </w:rPr>
        <w:t>Gác cu</w:t>
      </w:r>
      <w:r w:rsidRPr="00E942FE">
        <w:rPr>
          <w:color w:val="00204F"/>
          <w:lang w:val="vi-VN"/>
        </w:rPr>
        <w:t xml:space="preserve"> là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nuôi, hu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n luy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n chim cu gáy cho ch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 xml:space="preserve"> ch</w:t>
      </w:r>
      <w:r w:rsidRPr="00E942FE">
        <w:rPr>
          <w:rFonts w:ascii="Cambria" w:hAnsi="Cambria" w:cs="Cambria"/>
          <w:color w:val="00204F"/>
          <w:lang w:val="vi-VN"/>
        </w:rPr>
        <w:t>ơ</w:t>
      </w:r>
      <w:r w:rsidRPr="00E942FE">
        <w:rPr>
          <w:color w:val="00204F"/>
          <w:lang w:val="vi-VN"/>
        </w:rPr>
        <w:t>i, th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ng xuyên ph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i chăm sóc, mang đi thi đ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u, nh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>ng chim l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 không ph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i c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>a mình.</w:t>
      </w:r>
    </w:p>
    <w:p w14:paraId="2EF87F0B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Phân tích</w:t>
      </w:r>
      <w:r w:rsidRPr="00E942FE">
        <w:rPr>
          <w:color w:val="00204F"/>
          <w:lang w:val="vi-VN"/>
        </w:rPr>
        <w:t>:</w:t>
      </w:r>
    </w:p>
    <w:p w14:paraId="0E2E852B" w14:textId="77777777" w:rsidR="00C225B0" w:rsidRPr="00E942FE" w:rsidRDefault="00C225B0" w:rsidP="00C225B0">
      <w:pPr>
        <w:numPr>
          <w:ilvl w:val="0"/>
          <w:numId w:val="24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Chim th</w:t>
      </w:r>
      <w:r w:rsidRPr="00E942FE">
        <w:rPr>
          <w:rFonts w:ascii="Cambria" w:hAnsi="Cambria" w:cs="Cambria"/>
          <w:color w:val="00204F"/>
          <w:lang w:val="vi-VN"/>
        </w:rPr>
        <w:t>ắ</w:t>
      </w:r>
      <w:r w:rsidRPr="00E942FE">
        <w:rPr>
          <w:color w:val="00204F"/>
          <w:lang w:val="vi-VN"/>
        </w:rPr>
        <w:t>ng thì ch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 xml:space="preserve"> h</w:t>
      </w:r>
      <w:r w:rsidRPr="00E942FE">
        <w:rPr>
          <w:rFonts w:ascii="Cambria" w:hAnsi="Cambria" w:cs="Cambria"/>
          <w:color w:val="00204F"/>
          <w:lang w:val="vi-VN"/>
        </w:rPr>
        <w:t>ưở</w:t>
      </w:r>
      <w:r w:rsidRPr="00E942FE">
        <w:rPr>
          <w:color w:val="00204F"/>
          <w:lang w:val="vi-VN"/>
        </w:rPr>
        <w:t>ng danh,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gác ch</w:t>
      </w:r>
      <w:r w:rsidRPr="00E942FE">
        <w:rPr>
          <w:rFonts w:ascii="Cambria" w:hAnsi="Cambria" w:cs="Cambria"/>
          <w:color w:val="00204F"/>
          <w:lang w:val="vi-VN"/>
        </w:rPr>
        <w:t>ỉ</w:t>
      </w:r>
      <w:r w:rsidRPr="00E942FE">
        <w:rPr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>ng sau l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>ng.</w:t>
      </w:r>
    </w:p>
    <w:p w14:paraId="29B770A1" w14:textId="77777777" w:rsidR="00C225B0" w:rsidRPr="00E942FE" w:rsidRDefault="00C225B0" w:rsidP="00C225B0">
      <w:pPr>
        <w:numPr>
          <w:ilvl w:val="0"/>
          <w:numId w:val="24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Chim thua l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m</w:t>
      </w:r>
      <w:r w:rsidRPr="00E942FE">
        <w:rPr>
          <w:rFonts w:ascii="Cambria" w:hAnsi="Cambria" w:cs="Cambria"/>
          <w:color w:val="00204F"/>
          <w:lang w:val="vi-VN"/>
        </w:rPr>
        <w:t>ắ</w:t>
      </w:r>
      <w:r w:rsidRPr="00E942FE">
        <w:rPr>
          <w:color w:val="00204F"/>
          <w:lang w:val="vi-VN"/>
        </w:rPr>
        <w:t>ng,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 xml:space="preserve"> l</w:t>
      </w:r>
      <w:r w:rsidRPr="00E942FE">
        <w:rPr>
          <w:rFonts w:ascii="Cambria" w:hAnsi="Cambria" w:cs="Cambria"/>
          <w:color w:val="00204F"/>
          <w:lang w:val="vi-VN"/>
        </w:rPr>
        <w:t>ỗ</w:t>
      </w:r>
      <w:r w:rsidRPr="00E942FE">
        <w:rPr>
          <w:color w:val="00204F"/>
          <w:lang w:val="vi-VN"/>
        </w:rPr>
        <w:t>i chăm sai, hu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n luy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n d</w:t>
      </w:r>
      <w:r w:rsidRPr="00E942FE">
        <w:rPr>
          <w:rFonts w:ascii="Cambria" w:hAnsi="Cambria" w:cs="Cambria"/>
          <w:color w:val="00204F"/>
          <w:lang w:val="vi-VN"/>
        </w:rPr>
        <w:t>ở</w:t>
      </w:r>
      <w:r w:rsidRPr="00E942FE">
        <w:rPr>
          <w:color w:val="00204F"/>
          <w:lang w:val="vi-VN"/>
        </w:rPr>
        <w:t>.</w:t>
      </w:r>
    </w:p>
    <w:p w14:paraId="7D689831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Bình lu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ậ</w:t>
      </w:r>
      <w:r w:rsidRPr="00E942FE">
        <w:rPr>
          <w:b/>
          <w:bCs/>
          <w:color w:val="00204F"/>
          <w:lang w:val="vi-VN"/>
        </w:rPr>
        <w:t>n</w:t>
      </w:r>
      <w:r w:rsidRPr="00E942FE">
        <w:rPr>
          <w:color w:val="00204F"/>
          <w:lang w:val="vi-VN"/>
        </w:rPr>
        <w:t>:</w:t>
      </w:r>
    </w:p>
    <w:p w14:paraId="30A3897C" w14:textId="77777777" w:rsidR="00C225B0" w:rsidRPr="00E942FE" w:rsidRDefault="00C225B0" w:rsidP="00C225B0">
      <w:pPr>
        <w:numPr>
          <w:ilvl w:val="0"/>
          <w:numId w:val="25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Đây là cái “ngu” c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>a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“lao đ</w:t>
      </w:r>
      <w:r w:rsidRPr="00E942FE">
        <w:rPr>
          <w:rFonts w:ascii="Cambria" w:hAnsi="Cambria" w:cs="Cambria"/>
          <w:color w:val="00204F"/>
          <w:lang w:val="vi-VN"/>
        </w:rPr>
        <w:t>ộ</w:t>
      </w:r>
      <w:r w:rsidRPr="00E942FE">
        <w:rPr>
          <w:color w:val="00204F"/>
          <w:lang w:val="vi-VN"/>
        </w:rPr>
        <w:t>ng” mà không đ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c ghi nh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n.</w:t>
      </w:r>
    </w:p>
    <w:p w14:paraId="0CDE334A" w14:textId="77777777" w:rsidR="00C225B0" w:rsidRPr="00E942FE" w:rsidRDefault="00C225B0" w:rsidP="00C225B0">
      <w:pPr>
        <w:numPr>
          <w:ilvl w:val="0"/>
          <w:numId w:val="25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Trong th</w:t>
      </w:r>
      <w:r w:rsidRPr="00E942FE">
        <w:rPr>
          <w:rFonts w:ascii="Cambria" w:hAnsi="Cambria" w:cs="Cambria"/>
          <w:color w:val="00204F"/>
          <w:lang w:val="vi-VN"/>
        </w:rPr>
        <w:t>ự</w:t>
      </w:r>
      <w:r w:rsidRPr="00E942FE">
        <w:rPr>
          <w:color w:val="00204F"/>
          <w:lang w:val="vi-VN"/>
        </w:rPr>
        <w:t>c t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, đi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u này ng</w:t>
      </w:r>
      <w:r w:rsidRPr="00E942FE">
        <w:rPr>
          <w:rFonts w:ascii="Cambria" w:hAnsi="Cambria" w:cs="Cambria"/>
          <w:color w:val="00204F"/>
          <w:lang w:val="vi-VN"/>
        </w:rPr>
        <w:t>ụ</w:t>
      </w:r>
      <w:r w:rsidRPr="00E942FE">
        <w:rPr>
          <w:color w:val="00204F"/>
          <w:lang w:val="vi-VN"/>
        </w:rPr>
        <w:t xml:space="preserve"> ý cho vi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c làm công mà không có quy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n, không có l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>i.</w:t>
      </w:r>
    </w:p>
    <w:p w14:paraId="43625E2C" w14:textId="34AA3783" w:rsidR="00C225B0" w:rsidRPr="00E942FE" w:rsidRDefault="00C225B0" w:rsidP="00C225B0">
      <w:pPr>
        <w:rPr>
          <w:color w:val="00204F"/>
          <w:lang w:val="vi-VN"/>
        </w:rPr>
      </w:pPr>
    </w:p>
    <w:p w14:paraId="2FC391FB" w14:textId="77777777" w:rsidR="00C225B0" w:rsidRPr="00E942FE" w:rsidRDefault="00C225B0" w:rsidP="00C225B0">
      <w:pPr>
        <w:rPr>
          <w:b/>
          <w:bCs/>
          <w:color w:val="00204F"/>
          <w:lang w:val="vi-VN"/>
        </w:rPr>
      </w:pPr>
      <w:r w:rsidRPr="00E942FE">
        <w:rPr>
          <w:rFonts w:ascii="Segoe UI Emoji" w:hAnsi="Segoe UI Emoji" w:cs="Segoe UI Emoji"/>
          <w:b/>
          <w:bCs/>
          <w:color w:val="00204F"/>
          <w:lang w:val="vi-VN"/>
        </w:rPr>
        <w:t>🔶</w:t>
      </w:r>
      <w:r w:rsidRPr="00E942FE">
        <w:rPr>
          <w:b/>
          <w:bCs/>
          <w:color w:val="00204F"/>
          <w:lang w:val="vi-VN"/>
        </w:rPr>
        <w:t xml:space="preserve"> 4. 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ầ</w:t>
      </w:r>
      <w:r w:rsidRPr="00E942FE">
        <w:rPr>
          <w:b/>
          <w:bCs/>
          <w:color w:val="00204F"/>
          <w:lang w:val="vi-VN"/>
        </w:rPr>
        <w:t>m ch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ầ</w:t>
      </w:r>
      <w:r w:rsidRPr="00E942FE">
        <w:rPr>
          <w:b/>
          <w:bCs/>
          <w:color w:val="00204F"/>
          <w:lang w:val="vi-VN"/>
        </w:rPr>
        <w:t>u – cái “ngu” 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ủ</w:t>
      </w:r>
      <w:r w:rsidRPr="00E942FE">
        <w:rPr>
          <w:b/>
          <w:bCs/>
          <w:color w:val="00204F"/>
          <w:lang w:val="vi-VN"/>
        </w:rPr>
        <w:t>a k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ẻ</w:t>
      </w:r>
      <w:r w:rsidRPr="00E942FE">
        <w:rPr>
          <w:b/>
          <w:bCs/>
          <w:color w:val="00204F"/>
          <w:lang w:val="vi-VN"/>
        </w:rPr>
        <w:t>... ng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ồ</w:t>
      </w:r>
      <w:r w:rsidRPr="00E942FE">
        <w:rPr>
          <w:b/>
          <w:bCs/>
          <w:color w:val="00204F"/>
          <w:lang w:val="vi-VN"/>
        </w:rPr>
        <w:t>i gi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ữ</w:t>
      </w:r>
      <w:r w:rsidRPr="00E942FE">
        <w:rPr>
          <w:b/>
          <w:bCs/>
          <w:color w:val="00204F"/>
          <w:lang w:val="vi-VN"/>
        </w:rPr>
        <w:t>a</w:t>
      </w:r>
    </w:p>
    <w:p w14:paraId="7CC41569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b/>
          <w:bCs/>
          <w:color w:val="00204F"/>
          <w:lang w:val="vi-VN"/>
        </w:rPr>
        <w:t>C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ầ</w:t>
      </w:r>
      <w:r w:rsidRPr="00E942FE">
        <w:rPr>
          <w:b/>
          <w:bCs/>
          <w:color w:val="00204F"/>
          <w:lang w:val="vi-VN"/>
        </w:rPr>
        <w:t>m ch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ầ</w:t>
      </w:r>
      <w:r w:rsidRPr="00E942FE">
        <w:rPr>
          <w:b/>
          <w:bCs/>
          <w:color w:val="00204F"/>
          <w:lang w:val="vi-VN"/>
        </w:rPr>
        <w:t>u</w:t>
      </w:r>
      <w:r w:rsidRPr="00E942FE">
        <w:rPr>
          <w:color w:val="00204F"/>
          <w:lang w:val="vi-VN"/>
        </w:rPr>
        <w:t xml:space="preserve"> là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gi</w:t>
      </w:r>
      <w:r w:rsidRPr="00E942FE">
        <w:rPr>
          <w:rFonts w:ascii="Cambria" w:hAnsi="Cambria" w:cs="Cambria"/>
          <w:color w:val="00204F"/>
          <w:lang w:val="vi-VN"/>
        </w:rPr>
        <w:t>ữ</w:t>
      </w:r>
      <w:r w:rsidRPr="00E942FE">
        <w:rPr>
          <w:color w:val="00204F"/>
          <w:lang w:val="vi-VN"/>
        </w:rPr>
        <w:t xml:space="preserve"> tr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ng ch</w:t>
      </w:r>
      <w:r w:rsidRPr="00E942FE">
        <w:rPr>
          <w:rFonts w:ascii="Cambria" w:hAnsi="Cambria" w:cs="Cambria"/>
          <w:color w:val="00204F"/>
          <w:lang w:val="vi-VN"/>
        </w:rPr>
        <w:t>ầ</w:t>
      </w:r>
      <w:r w:rsidRPr="00E942FE">
        <w:rPr>
          <w:color w:val="00204F"/>
          <w:lang w:val="vi-VN"/>
        </w:rPr>
        <w:t>u trong các bu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>i hát chèo, hát x</w:t>
      </w:r>
      <w:r w:rsidRPr="00E942FE">
        <w:rPr>
          <w:rFonts w:ascii="Cambria" w:hAnsi="Cambria" w:cs="Cambria"/>
          <w:color w:val="00204F"/>
          <w:lang w:val="vi-VN"/>
        </w:rPr>
        <w:t>ẩ</w:t>
      </w:r>
      <w:r w:rsidRPr="00E942FE">
        <w:rPr>
          <w:color w:val="00204F"/>
          <w:lang w:val="vi-VN"/>
        </w:rPr>
        <w:t>m,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i l</w:t>
      </w:r>
      <w:r w:rsidRPr="00E942FE">
        <w:rPr>
          <w:rFonts w:ascii="Cambria" w:hAnsi="Cambria" w:cs="Cambria"/>
          <w:color w:val="00204F"/>
          <w:lang w:val="vi-VN"/>
        </w:rPr>
        <w:t>ươ</w:t>
      </w:r>
      <w:r w:rsidRPr="00E942FE">
        <w:rPr>
          <w:color w:val="00204F"/>
          <w:lang w:val="vi-VN"/>
        </w:rPr>
        <w:t>ng</w:t>
      </w:r>
      <w:r w:rsidRPr="00E942FE">
        <w:rPr>
          <w:rFonts w:cs="Comic Sans MS"/>
          <w:color w:val="00204F"/>
          <w:lang w:val="vi-VN"/>
        </w:rPr>
        <w:t>…</w:t>
      </w:r>
      <w:r w:rsidRPr="00E942FE">
        <w:rPr>
          <w:color w:val="00204F"/>
          <w:lang w:val="vi-VN"/>
        </w:rPr>
        <w:t xml:space="preserve"> c</w:t>
      </w:r>
      <w:r w:rsidRPr="00E942FE">
        <w:rPr>
          <w:rFonts w:cs="Comic Sans MS"/>
          <w:color w:val="00204F"/>
          <w:lang w:val="vi-VN"/>
        </w:rPr>
        <w:t>ó</w:t>
      </w:r>
      <w:r w:rsidRPr="00E942FE">
        <w:rPr>
          <w:color w:val="00204F"/>
          <w:lang w:val="vi-VN"/>
        </w:rPr>
        <w:t xml:space="preserve"> nhi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m v</w:t>
      </w:r>
      <w:r w:rsidRPr="00E942FE">
        <w:rPr>
          <w:rFonts w:ascii="Cambria" w:hAnsi="Cambria" w:cs="Cambria"/>
          <w:color w:val="00204F"/>
          <w:lang w:val="vi-VN"/>
        </w:rPr>
        <w:t>ụ</w:t>
      </w:r>
      <w:r w:rsidRPr="00E942FE">
        <w:rPr>
          <w:color w:val="00204F"/>
          <w:lang w:val="vi-VN"/>
        </w:rPr>
        <w:t xml:space="preserve"> đánh tr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ng theo ti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t t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u đ</w:t>
      </w:r>
      <w:r w:rsidRPr="00E942FE">
        <w:rPr>
          <w:rFonts w:ascii="Cambria" w:hAnsi="Cambria" w:cs="Cambria"/>
          <w:color w:val="00204F"/>
          <w:lang w:val="vi-VN"/>
        </w:rPr>
        <w:t>ể</w:t>
      </w:r>
      <w:r w:rsidRPr="00E942FE">
        <w:rPr>
          <w:color w:val="00204F"/>
          <w:lang w:val="vi-VN"/>
        </w:rPr>
        <w:t xml:space="preserve"> c</w:t>
      </w:r>
      <w:r w:rsidRPr="00E942FE">
        <w:rPr>
          <w:rFonts w:ascii="Cambria" w:hAnsi="Cambria" w:cs="Cambria"/>
          <w:color w:val="00204F"/>
          <w:lang w:val="vi-VN"/>
        </w:rPr>
        <w:t>ổ</w:t>
      </w:r>
      <w:r w:rsidRPr="00E942FE">
        <w:rPr>
          <w:color w:val="00204F"/>
          <w:lang w:val="vi-VN"/>
        </w:rPr>
        <w:t xml:space="preserve"> vũ ngh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 xml:space="preserve"> sĩ.</w:t>
      </w:r>
    </w:p>
    <w:p w14:paraId="09764513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Phân tích</w:t>
      </w:r>
      <w:r w:rsidRPr="00E942FE">
        <w:rPr>
          <w:color w:val="00204F"/>
          <w:lang w:val="vi-VN"/>
        </w:rPr>
        <w:t>:</w:t>
      </w:r>
    </w:p>
    <w:p w14:paraId="19449AFC" w14:textId="77777777" w:rsidR="00C225B0" w:rsidRPr="00E942FE" w:rsidRDefault="00C225B0" w:rsidP="00C225B0">
      <w:pPr>
        <w:numPr>
          <w:ilvl w:val="0"/>
          <w:numId w:val="26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C</w:t>
      </w:r>
      <w:r w:rsidRPr="00E942FE">
        <w:rPr>
          <w:rFonts w:ascii="Cambria" w:hAnsi="Cambria" w:cs="Cambria"/>
          <w:color w:val="00204F"/>
          <w:lang w:val="vi-VN"/>
        </w:rPr>
        <w:t>ầ</w:t>
      </w:r>
      <w:r w:rsidRPr="00E942FE">
        <w:rPr>
          <w:color w:val="00204F"/>
          <w:lang w:val="vi-VN"/>
        </w:rPr>
        <w:t>m sai thì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la, b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 xml:space="preserve"> ch</w:t>
      </w:r>
      <w:r w:rsidRPr="00E942FE">
        <w:rPr>
          <w:rFonts w:ascii="Cambria" w:hAnsi="Cambria" w:cs="Cambria"/>
          <w:color w:val="00204F"/>
          <w:lang w:val="vi-VN"/>
        </w:rPr>
        <w:t>ử</w:t>
      </w:r>
      <w:r w:rsidRPr="00E942FE">
        <w:rPr>
          <w:color w:val="00204F"/>
          <w:lang w:val="vi-VN"/>
        </w:rPr>
        <w:t>i là phá nh</w:t>
      </w:r>
      <w:r w:rsidRPr="00E942FE">
        <w:rPr>
          <w:rFonts w:ascii="Cambria" w:hAnsi="Cambria" w:cs="Cambria"/>
          <w:color w:val="00204F"/>
          <w:lang w:val="vi-VN"/>
        </w:rPr>
        <w:t>ị</w:t>
      </w:r>
      <w:r w:rsidRPr="00E942FE">
        <w:rPr>
          <w:color w:val="00204F"/>
          <w:lang w:val="vi-VN"/>
        </w:rPr>
        <w:t>p.</w:t>
      </w:r>
    </w:p>
    <w:p w14:paraId="77FA680C" w14:textId="77777777" w:rsidR="00C225B0" w:rsidRPr="00E942FE" w:rsidRDefault="00C225B0" w:rsidP="00C225B0">
      <w:pPr>
        <w:numPr>
          <w:ilvl w:val="0"/>
          <w:numId w:val="26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Khán gi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không quan tâm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đánh tr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ng, ch</w:t>
      </w:r>
      <w:r w:rsidRPr="00E942FE">
        <w:rPr>
          <w:rFonts w:ascii="Cambria" w:hAnsi="Cambria" w:cs="Cambria"/>
          <w:color w:val="00204F"/>
          <w:lang w:val="vi-VN"/>
        </w:rPr>
        <w:t>ỉ</w:t>
      </w:r>
      <w:r w:rsidRPr="00E942FE">
        <w:rPr>
          <w:color w:val="00204F"/>
          <w:lang w:val="vi-VN"/>
        </w:rPr>
        <w:t xml:space="preserve"> nh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 xml:space="preserve">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hát hay.</w:t>
      </w:r>
    </w:p>
    <w:p w14:paraId="5C767E88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🔹</w:t>
      </w:r>
      <w:r w:rsidRPr="00E942FE">
        <w:rPr>
          <w:color w:val="00204F"/>
          <w:lang w:val="vi-VN"/>
        </w:rPr>
        <w:t xml:space="preserve"> </w:t>
      </w:r>
      <w:r w:rsidRPr="00E942FE">
        <w:rPr>
          <w:b/>
          <w:bCs/>
          <w:color w:val="00204F"/>
          <w:lang w:val="vi-VN"/>
        </w:rPr>
        <w:t>Bình lu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ậ</w:t>
      </w:r>
      <w:r w:rsidRPr="00E942FE">
        <w:rPr>
          <w:b/>
          <w:bCs/>
          <w:color w:val="00204F"/>
          <w:lang w:val="vi-VN"/>
        </w:rPr>
        <w:t>n</w:t>
      </w:r>
      <w:r w:rsidRPr="00E942FE">
        <w:rPr>
          <w:color w:val="00204F"/>
          <w:lang w:val="vi-VN"/>
        </w:rPr>
        <w:t>:</w:t>
      </w:r>
    </w:p>
    <w:p w14:paraId="48E11015" w14:textId="77777777" w:rsidR="00C225B0" w:rsidRPr="00E942FE" w:rsidRDefault="00C225B0" w:rsidP="00C225B0">
      <w:pPr>
        <w:numPr>
          <w:ilvl w:val="0"/>
          <w:numId w:val="27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lastRenderedPageBreak/>
        <w:t xml:space="preserve">Đây là hình 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nh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làm n</w:t>
      </w:r>
      <w:r w:rsidRPr="00E942FE">
        <w:rPr>
          <w:rFonts w:ascii="Cambria" w:hAnsi="Cambria" w:cs="Cambria"/>
          <w:color w:val="00204F"/>
          <w:lang w:val="vi-VN"/>
        </w:rPr>
        <w:t>ề</w:t>
      </w:r>
      <w:r w:rsidRPr="00E942FE">
        <w:rPr>
          <w:color w:val="00204F"/>
          <w:lang w:val="vi-VN"/>
        </w:rPr>
        <w:t>n, góp công mà không đ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c ghi nh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n.</w:t>
      </w:r>
    </w:p>
    <w:p w14:paraId="7D32C5F3" w14:textId="77777777" w:rsidR="00C225B0" w:rsidRPr="00E942FE" w:rsidRDefault="00C225B0" w:rsidP="00C225B0">
      <w:pPr>
        <w:numPr>
          <w:ilvl w:val="0"/>
          <w:numId w:val="27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Nó ph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n ánh tâm lý xã h</w:t>
      </w:r>
      <w:r w:rsidRPr="00E942FE">
        <w:rPr>
          <w:rFonts w:ascii="Cambria" w:hAnsi="Cambria" w:cs="Cambria"/>
          <w:color w:val="00204F"/>
          <w:lang w:val="vi-VN"/>
        </w:rPr>
        <w:t>ộ</w:t>
      </w:r>
      <w:r w:rsidRPr="00E942FE">
        <w:rPr>
          <w:color w:val="00204F"/>
          <w:lang w:val="vi-VN"/>
        </w:rPr>
        <w:t>i: ít ai nhìn th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y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h</w:t>
      </w:r>
      <w:r w:rsidRPr="00E942FE">
        <w:rPr>
          <w:rFonts w:ascii="Cambria" w:hAnsi="Cambria" w:cs="Cambria"/>
          <w:color w:val="00204F"/>
          <w:lang w:val="vi-VN"/>
        </w:rPr>
        <w:t>ỗ</w:t>
      </w:r>
      <w:r w:rsidRPr="00E942FE">
        <w:rPr>
          <w:color w:val="00204F"/>
          <w:lang w:val="vi-VN"/>
        </w:rPr>
        <w:t xml:space="preserve"> tr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 xml:space="preserve"> phía sau, mà ch</w:t>
      </w:r>
      <w:r w:rsidRPr="00E942FE">
        <w:rPr>
          <w:rFonts w:ascii="Cambria" w:hAnsi="Cambria" w:cs="Cambria"/>
          <w:color w:val="00204F"/>
          <w:lang w:val="vi-VN"/>
        </w:rPr>
        <w:t>ỉ</w:t>
      </w:r>
      <w:r w:rsidRPr="00E942FE">
        <w:rPr>
          <w:color w:val="00204F"/>
          <w:lang w:val="vi-VN"/>
        </w:rPr>
        <w:t xml:space="preserve"> tán d</w:t>
      </w:r>
      <w:r w:rsidRPr="00E942FE">
        <w:rPr>
          <w:rFonts w:ascii="Cambria" w:hAnsi="Cambria" w:cs="Cambria"/>
          <w:color w:val="00204F"/>
          <w:lang w:val="vi-VN"/>
        </w:rPr>
        <w:t>ươ</w:t>
      </w:r>
      <w:r w:rsidRPr="00E942FE">
        <w:rPr>
          <w:color w:val="00204F"/>
          <w:lang w:val="vi-VN"/>
        </w:rPr>
        <w:t>ng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đ</w:t>
      </w:r>
      <w:r w:rsidRPr="00E942FE">
        <w:rPr>
          <w:rFonts w:ascii="Cambria" w:hAnsi="Cambria" w:cs="Cambria"/>
          <w:color w:val="00204F"/>
          <w:lang w:val="vi-VN"/>
        </w:rPr>
        <w:t>ứ</w:t>
      </w:r>
      <w:r w:rsidRPr="00E942FE">
        <w:rPr>
          <w:color w:val="00204F"/>
          <w:lang w:val="vi-VN"/>
        </w:rPr>
        <w:t>ng tr</w:t>
      </w:r>
      <w:r w:rsidRPr="00E942FE">
        <w:rPr>
          <w:rFonts w:ascii="Cambria" w:hAnsi="Cambria" w:cs="Cambria"/>
          <w:color w:val="00204F"/>
          <w:lang w:val="vi-VN"/>
        </w:rPr>
        <w:t>ướ</w:t>
      </w:r>
      <w:r w:rsidRPr="00E942FE">
        <w:rPr>
          <w:color w:val="00204F"/>
          <w:lang w:val="vi-VN"/>
        </w:rPr>
        <w:t>c sân kh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>u.</w:t>
      </w:r>
    </w:p>
    <w:p w14:paraId="1FE0F0B1" w14:textId="77777777" w:rsidR="00C225B0" w:rsidRPr="00E942FE" w:rsidRDefault="00000000" w:rsidP="00C225B0">
      <w:pPr>
        <w:rPr>
          <w:color w:val="00204F"/>
          <w:lang w:val="vi-VN"/>
        </w:rPr>
      </w:pPr>
      <w:r w:rsidRPr="00E942FE">
        <w:rPr>
          <w:color w:val="00204F"/>
          <w:lang w:val="vi-VN"/>
        </w:rPr>
        <w:pict w14:anchorId="5778BF93">
          <v:rect id="_x0000_i1025" style="width:0;height:1.5pt" o:hralign="center" o:hrstd="t" o:hr="t" fillcolor="#a0a0a0" stroked="f"/>
        </w:pict>
      </w:r>
    </w:p>
    <w:p w14:paraId="137E820E" w14:textId="6332F33C" w:rsidR="00C225B0" w:rsidRPr="00E942FE" w:rsidRDefault="00C225B0" w:rsidP="00C225B0">
      <w:pPr>
        <w:rPr>
          <w:b/>
          <w:bCs/>
          <w:color w:val="00204F"/>
          <w:lang w:val="vi-VN"/>
        </w:rPr>
      </w:pPr>
      <w:r w:rsidRPr="00E942FE">
        <w:rPr>
          <w:b/>
          <w:bCs/>
          <w:color w:val="00204F"/>
          <w:lang w:val="vi-VN"/>
        </w:rPr>
        <w:t xml:space="preserve"> T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ổ</w:t>
      </w:r>
      <w:r w:rsidRPr="00E942FE">
        <w:rPr>
          <w:b/>
          <w:bCs/>
          <w:color w:val="00204F"/>
          <w:lang w:val="vi-VN"/>
        </w:rPr>
        <w:t>ng k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ế</w:t>
      </w:r>
      <w:r w:rsidRPr="00E942FE">
        <w:rPr>
          <w:b/>
          <w:bCs/>
          <w:color w:val="00204F"/>
          <w:lang w:val="vi-VN"/>
        </w:rPr>
        <w:t>t &amp; Ý nghĩa sâu xa</w:t>
      </w:r>
    </w:p>
    <w:p w14:paraId="77501F0F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color w:val="00204F"/>
          <w:lang w:val="vi-VN"/>
        </w:rPr>
        <w:t>Câu ca dao không th</w:t>
      </w:r>
      <w:r w:rsidRPr="00E942FE">
        <w:rPr>
          <w:rFonts w:ascii="Cambria" w:hAnsi="Cambria" w:cs="Cambria"/>
          <w:color w:val="00204F"/>
          <w:lang w:val="vi-VN"/>
        </w:rPr>
        <w:t>ự</w:t>
      </w:r>
      <w:r w:rsidRPr="00E942FE">
        <w:rPr>
          <w:color w:val="00204F"/>
          <w:lang w:val="vi-VN"/>
        </w:rPr>
        <w:t>c s</w:t>
      </w:r>
      <w:r w:rsidRPr="00E942FE">
        <w:rPr>
          <w:rFonts w:ascii="Cambria" w:hAnsi="Cambria" w:cs="Cambria"/>
          <w:color w:val="00204F"/>
          <w:lang w:val="vi-VN"/>
        </w:rPr>
        <w:t>ự</w:t>
      </w:r>
      <w:r w:rsidRPr="00E942FE">
        <w:rPr>
          <w:color w:val="00204F"/>
          <w:lang w:val="vi-VN"/>
        </w:rPr>
        <w:t xml:space="preserve"> nói r</w:t>
      </w:r>
      <w:r w:rsidRPr="00E942FE">
        <w:rPr>
          <w:rFonts w:ascii="Cambria" w:hAnsi="Cambria" w:cs="Cambria"/>
          <w:color w:val="00204F"/>
          <w:lang w:val="vi-VN"/>
        </w:rPr>
        <w:t>ằ</w:t>
      </w:r>
      <w:r w:rsidRPr="00E942FE">
        <w:rPr>
          <w:color w:val="00204F"/>
          <w:lang w:val="vi-VN"/>
        </w:rPr>
        <w:t>ng “làm mai”, “nh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n n</w:t>
      </w:r>
      <w:r w:rsidRPr="00E942FE">
        <w:rPr>
          <w:rFonts w:ascii="Cambria" w:hAnsi="Cambria" w:cs="Cambria"/>
          <w:color w:val="00204F"/>
          <w:lang w:val="vi-VN"/>
        </w:rPr>
        <w:t>ợ</w:t>
      </w:r>
      <w:r w:rsidRPr="00E942FE">
        <w:rPr>
          <w:color w:val="00204F"/>
          <w:lang w:val="vi-VN"/>
        </w:rPr>
        <w:t>”, “gác cu”, “c</w:t>
      </w:r>
      <w:r w:rsidRPr="00E942FE">
        <w:rPr>
          <w:rFonts w:ascii="Cambria" w:hAnsi="Cambria" w:cs="Cambria"/>
          <w:color w:val="00204F"/>
          <w:lang w:val="vi-VN"/>
        </w:rPr>
        <w:t>ầ</w:t>
      </w:r>
      <w:r w:rsidRPr="00E942FE">
        <w:rPr>
          <w:color w:val="00204F"/>
          <w:lang w:val="vi-VN"/>
        </w:rPr>
        <w:t>m ch</w:t>
      </w:r>
      <w:r w:rsidRPr="00E942FE">
        <w:rPr>
          <w:rFonts w:ascii="Cambria" w:hAnsi="Cambria" w:cs="Cambria"/>
          <w:color w:val="00204F"/>
          <w:lang w:val="vi-VN"/>
        </w:rPr>
        <w:t>ầ</w:t>
      </w:r>
      <w:r w:rsidRPr="00E942FE">
        <w:rPr>
          <w:color w:val="00204F"/>
          <w:lang w:val="vi-VN"/>
        </w:rPr>
        <w:t>u” là nh</w:t>
      </w:r>
      <w:r w:rsidRPr="00E942FE">
        <w:rPr>
          <w:rFonts w:ascii="Cambria" w:hAnsi="Cambria" w:cs="Cambria"/>
          <w:color w:val="00204F"/>
          <w:lang w:val="vi-VN"/>
        </w:rPr>
        <w:t>ữ</w:t>
      </w:r>
      <w:r w:rsidRPr="00E942FE">
        <w:rPr>
          <w:color w:val="00204F"/>
          <w:lang w:val="vi-VN"/>
        </w:rPr>
        <w:t>ng vi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>c ngu d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 theo nghĩa đen. Mà ng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>c l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i, nó là l</w:t>
      </w:r>
      <w:r w:rsidRPr="00E942FE">
        <w:rPr>
          <w:rFonts w:ascii="Cambria" w:hAnsi="Cambria" w:cs="Cambria"/>
          <w:color w:val="00204F"/>
          <w:lang w:val="vi-VN"/>
        </w:rPr>
        <w:t>ờ</w:t>
      </w:r>
      <w:r w:rsidRPr="00E942FE">
        <w:rPr>
          <w:color w:val="00204F"/>
          <w:lang w:val="vi-VN"/>
        </w:rPr>
        <w:t>i răn d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y khéo léo, châm bi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m, c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nh báo:</w:t>
      </w:r>
    </w:p>
    <w:p w14:paraId="57C489B2" w14:textId="77777777" w:rsidR="00C225B0" w:rsidRPr="00E942FE" w:rsidRDefault="00C225B0" w:rsidP="00C225B0">
      <w:pPr>
        <w:numPr>
          <w:ilvl w:val="0"/>
          <w:numId w:val="28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Khi giúp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i, ph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>i có gi</w:t>
      </w:r>
      <w:r w:rsidRPr="00E942FE">
        <w:rPr>
          <w:rFonts w:ascii="Cambria" w:hAnsi="Cambria" w:cs="Cambria"/>
          <w:color w:val="00204F"/>
          <w:lang w:val="vi-VN"/>
        </w:rPr>
        <w:t>ớ</w:t>
      </w:r>
      <w:r w:rsidRPr="00E942FE">
        <w:rPr>
          <w:color w:val="00204F"/>
          <w:lang w:val="vi-VN"/>
        </w:rPr>
        <w:t>i h</w:t>
      </w:r>
      <w:r w:rsidRPr="00E942FE">
        <w:rPr>
          <w:rFonts w:ascii="Cambria" w:hAnsi="Cambria" w:cs="Cambria"/>
          <w:color w:val="00204F"/>
          <w:lang w:val="vi-VN"/>
        </w:rPr>
        <w:t>ạ</w:t>
      </w:r>
      <w:r w:rsidRPr="00E942FE">
        <w:rPr>
          <w:color w:val="00204F"/>
          <w:lang w:val="vi-VN"/>
        </w:rPr>
        <w:t>n, đ</w:t>
      </w:r>
      <w:r w:rsidRPr="00E942FE">
        <w:rPr>
          <w:rFonts w:ascii="Cambria" w:hAnsi="Cambria" w:cs="Cambria"/>
          <w:color w:val="00204F"/>
          <w:lang w:val="vi-VN"/>
        </w:rPr>
        <w:t>ừ</w:t>
      </w:r>
      <w:r w:rsidRPr="00E942FE">
        <w:rPr>
          <w:color w:val="00204F"/>
          <w:lang w:val="vi-VN"/>
        </w:rPr>
        <w:t>ng vì nghĩa tình mù quáng mà gánh 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u qu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 cho ng</w:t>
      </w:r>
      <w:r w:rsidRPr="00E942FE">
        <w:rPr>
          <w:rFonts w:ascii="Cambria" w:hAnsi="Cambria" w:cs="Cambria"/>
          <w:color w:val="00204F"/>
          <w:lang w:val="vi-VN"/>
        </w:rPr>
        <w:t>ườ</w:t>
      </w:r>
      <w:r w:rsidRPr="00E942FE">
        <w:rPr>
          <w:color w:val="00204F"/>
          <w:lang w:val="vi-VN"/>
        </w:rPr>
        <w:t>i khác.</w:t>
      </w:r>
    </w:p>
    <w:p w14:paraId="29E34643" w14:textId="77777777" w:rsidR="00C225B0" w:rsidRPr="00E942FE" w:rsidRDefault="00C225B0" w:rsidP="00C225B0">
      <w:pPr>
        <w:numPr>
          <w:ilvl w:val="0"/>
          <w:numId w:val="28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Khi ch</w:t>
      </w:r>
      <w:r w:rsidRPr="00E942FE">
        <w:rPr>
          <w:rFonts w:ascii="Cambria" w:hAnsi="Cambria" w:cs="Cambria"/>
          <w:color w:val="00204F"/>
          <w:lang w:val="vi-VN"/>
        </w:rPr>
        <w:t>ọ</w:t>
      </w:r>
      <w:r w:rsidRPr="00E942FE">
        <w:rPr>
          <w:color w:val="00204F"/>
          <w:lang w:val="vi-VN"/>
        </w:rPr>
        <w:t>n vai trò trong cu</w:t>
      </w:r>
      <w:r w:rsidRPr="00E942FE">
        <w:rPr>
          <w:rFonts w:ascii="Cambria" w:hAnsi="Cambria" w:cs="Cambria"/>
          <w:color w:val="00204F"/>
          <w:lang w:val="vi-VN"/>
        </w:rPr>
        <w:t>ộ</w:t>
      </w:r>
      <w:r w:rsidRPr="00E942FE">
        <w:rPr>
          <w:color w:val="00204F"/>
          <w:lang w:val="vi-VN"/>
        </w:rPr>
        <w:t>c s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ng, hãy bi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 xml:space="preserve">t rõ </w:t>
      </w:r>
      <w:r w:rsidRPr="00E942FE">
        <w:rPr>
          <w:b/>
          <w:bCs/>
          <w:color w:val="00204F"/>
          <w:lang w:val="vi-VN"/>
        </w:rPr>
        <w:t xml:space="preserve">mình đang 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ở</w:t>
      </w:r>
      <w:r w:rsidRPr="00E942FE">
        <w:rPr>
          <w:b/>
          <w:bCs/>
          <w:color w:val="00204F"/>
          <w:lang w:val="vi-VN"/>
        </w:rPr>
        <w:t xml:space="preserve"> đâu</w:t>
      </w:r>
      <w:r w:rsidRPr="00E942FE">
        <w:rPr>
          <w:color w:val="00204F"/>
          <w:lang w:val="vi-VN"/>
        </w:rPr>
        <w:t xml:space="preserve">, đang làm </w:t>
      </w:r>
      <w:r w:rsidRPr="00E942FE">
        <w:rPr>
          <w:b/>
          <w:bCs/>
          <w:color w:val="00204F"/>
          <w:lang w:val="vi-VN"/>
        </w:rPr>
        <w:t>vì ai</w:t>
      </w:r>
      <w:r w:rsidRPr="00E942FE">
        <w:rPr>
          <w:color w:val="00204F"/>
          <w:lang w:val="vi-VN"/>
        </w:rPr>
        <w:t>, có đ</w:t>
      </w:r>
      <w:r w:rsidRPr="00E942FE">
        <w:rPr>
          <w:rFonts w:ascii="Cambria" w:hAnsi="Cambria" w:cs="Cambria"/>
          <w:color w:val="00204F"/>
          <w:lang w:val="vi-VN"/>
        </w:rPr>
        <w:t>ượ</w:t>
      </w:r>
      <w:r w:rsidRPr="00E942FE">
        <w:rPr>
          <w:color w:val="00204F"/>
          <w:lang w:val="vi-VN"/>
        </w:rPr>
        <w:t xml:space="preserve">c </w:t>
      </w:r>
      <w:r w:rsidRPr="00E942FE">
        <w:rPr>
          <w:b/>
          <w:bCs/>
          <w:color w:val="00204F"/>
          <w:lang w:val="vi-VN"/>
        </w:rPr>
        <w:t>gì</w:t>
      </w:r>
      <w:r w:rsidRPr="00E942FE">
        <w:rPr>
          <w:color w:val="00204F"/>
          <w:lang w:val="vi-VN"/>
        </w:rPr>
        <w:t>, m</w:t>
      </w:r>
      <w:r w:rsidRPr="00E942FE">
        <w:rPr>
          <w:rFonts w:ascii="Cambria" w:hAnsi="Cambria" w:cs="Cambria"/>
          <w:color w:val="00204F"/>
          <w:lang w:val="vi-VN"/>
        </w:rPr>
        <w:t>ấ</w:t>
      </w:r>
      <w:r w:rsidRPr="00E942FE">
        <w:rPr>
          <w:color w:val="00204F"/>
          <w:lang w:val="vi-VN"/>
        </w:rPr>
        <w:t xml:space="preserve">t </w:t>
      </w:r>
      <w:r w:rsidRPr="00E942FE">
        <w:rPr>
          <w:b/>
          <w:bCs/>
          <w:color w:val="00204F"/>
          <w:lang w:val="vi-VN"/>
        </w:rPr>
        <w:t>gì</w:t>
      </w:r>
      <w:r w:rsidRPr="00E942FE">
        <w:rPr>
          <w:color w:val="00204F"/>
          <w:lang w:val="vi-VN"/>
        </w:rPr>
        <w:t>.</w:t>
      </w:r>
    </w:p>
    <w:p w14:paraId="0F0B2E97" w14:textId="77777777" w:rsidR="00C225B0" w:rsidRPr="00E942FE" w:rsidRDefault="00C225B0" w:rsidP="00C225B0">
      <w:pPr>
        <w:numPr>
          <w:ilvl w:val="0"/>
          <w:numId w:val="28"/>
        </w:numPr>
        <w:rPr>
          <w:color w:val="00204F"/>
          <w:lang w:val="vi-VN"/>
        </w:rPr>
      </w:pPr>
      <w:r w:rsidRPr="00E942FE">
        <w:rPr>
          <w:color w:val="00204F"/>
          <w:lang w:val="vi-VN"/>
        </w:rPr>
        <w:t>Nên ch</w:t>
      </w:r>
      <w:r w:rsidRPr="00E942FE">
        <w:rPr>
          <w:rFonts w:ascii="Cambria" w:hAnsi="Cambria" w:cs="Cambria"/>
          <w:color w:val="00204F"/>
          <w:lang w:val="vi-VN"/>
        </w:rPr>
        <w:t>ọ</w:t>
      </w:r>
      <w:r w:rsidRPr="00E942FE">
        <w:rPr>
          <w:color w:val="00204F"/>
          <w:lang w:val="vi-VN"/>
        </w:rPr>
        <w:t>n nh</w:t>
      </w:r>
      <w:r w:rsidRPr="00E942FE">
        <w:rPr>
          <w:rFonts w:ascii="Cambria" w:hAnsi="Cambria" w:cs="Cambria"/>
          <w:color w:val="00204F"/>
          <w:lang w:val="vi-VN"/>
        </w:rPr>
        <w:t>ữ</w:t>
      </w:r>
      <w:r w:rsidRPr="00E942FE">
        <w:rPr>
          <w:color w:val="00204F"/>
          <w:lang w:val="vi-VN"/>
        </w:rPr>
        <w:t>ng vi</w:t>
      </w:r>
      <w:r w:rsidRPr="00E942FE">
        <w:rPr>
          <w:rFonts w:ascii="Cambria" w:hAnsi="Cambria" w:cs="Cambria"/>
          <w:color w:val="00204F"/>
          <w:lang w:val="vi-VN"/>
        </w:rPr>
        <w:t>ệ</w:t>
      </w:r>
      <w:r w:rsidRPr="00E942FE">
        <w:rPr>
          <w:color w:val="00204F"/>
          <w:lang w:val="vi-VN"/>
        </w:rPr>
        <w:t xml:space="preserve">c </w:t>
      </w:r>
      <w:r w:rsidRPr="00E942FE">
        <w:rPr>
          <w:b/>
          <w:bCs/>
          <w:color w:val="00204F"/>
          <w:lang w:val="vi-VN"/>
        </w:rPr>
        <w:t>có ích</w:t>
      </w:r>
      <w:r w:rsidRPr="00E942FE">
        <w:rPr>
          <w:color w:val="00204F"/>
          <w:lang w:val="vi-VN"/>
        </w:rPr>
        <w:t xml:space="preserve"> nh</w:t>
      </w:r>
      <w:r w:rsidRPr="00E942FE">
        <w:rPr>
          <w:rFonts w:ascii="Cambria" w:hAnsi="Cambria" w:cs="Cambria"/>
          <w:color w:val="00204F"/>
          <w:lang w:val="vi-VN"/>
        </w:rPr>
        <w:t>ư</w:t>
      </w:r>
      <w:r w:rsidRPr="00E942FE">
        <w:rPr>
          <w:color w:val="00204F"/>
          <w:lang w:val="vi-VN"/>
        </w:rPr>
        <w:t>ng ph</w:t>
      </w:r>
      <w:r w:rsidRPr="00E942FE">
        <w:rPr>
          <w:rFonts w:ascii="Cambria" w:hAnsi="Cambria" w:cs="Cambria"/>
          <w:color w:val="00204F"/>
          <w:lang w:val="vi-VN"/>
        </w:rPr>
        <w:t>ả</w:t>
      </w:r>
      <w:r w:rsidRPr="00E942FE">
        <w:rPr>
          <w:color w:val="00204F"/>
          <w:lang w:val="vi-VN"/>
        </w:rPr>
        <w:t xml:space="preserve">i </w:t>
      </w:r>
      <w:r w:rsidRPr="00E942FE">
        <w:rPr>
          <w:b/>
          <w:bCs/>
          <w:color w:val="00204F"/>
          <w:lang w:val="vi-VN"/>
        </w:rPr>
        <w:t>khôn ngoan</w:t>
      </w:r>
      <w:r w:rsidRPr="00E942FE">
        <w:rPr>
          <w:color w:val="00204F"/>
          <w:lang w:val="vi-VN"/>
        </w:rPr>
        <w:t xml:space="preserve">, </w:t>
      </w:r>
      <w:r w:rsidRPr="00E942FE">
        <w:rPr>
          <w:b/>
          <w:bCs/>
          <w:color w:val="00204F"/>
          <w:lang w:val="vi-VN"/>
        </w:rPr>
        <w:t>bi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ế</w:t>
      </w:r>
      <w:r w:rsidRPr="00E942FE">
        <w:rPr>
          <w:b/>
          <w:bCs/>
          <w:color w:val="00204F"/>
          <w:lang w:val="vi-VN"/>
        </w:rPr>
        <w:t>t l</w:t>
      </w:r>
      <w:r w:rsidRPr="00E942FE">
        <w:rPr>
          <w:rFonts w:ascii="Cambria" w:hAnsi="Cambria" w:cs="Cambria"/>
          <w:b/>
          <w:bCs/>
          <w:color w:val="00204F"/>
          <w:lang w:val="vi-VN"/>
        </w:rPr>
        <w:t>ượ</w:t>
      </w:r>
      <w:r w:rsidRPr="00E942FE">
        <w:rPr>
          <w:b/>
          <w:bCs/>
          <w:color w:val="00204F"/>
          <w:lang w:val="vi-VN"/>
        </w:rPr>
        <w:t>ng s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ứ</w:t>
      </w:r>
      <w:r w:rsidRPr="00E942FE">
        <w:rPr>
          <w:b/>
          <w:bCs/>
          <w:color w:val="00204F"/>
          <w:lang w:val="vi-VN"/>
        </w:rPr>
        <w:t>c mình</w:t>
      </w:r>
      <w:r w:rsidRPr="00E942FE">
        <w:rPr>
          <w:color w:val="00204F"/>
          <w:lang w:val="vi-VN"/>
        </w:rPr>
        <w:t xml:space="preserve">, </w:t>
      </w:r>
      <w:r w:rsidRPr="00E942FE">
        <w:rPr>
          <w:b/>
          <w:bCs/>
          <w:color w:val="00204F"/>
          <w:lang w:val="vi-VN"/>
        </w:rPr>
        <w:t>bi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ế</w:t>
      </w:r>
      <w:r w:rsidRPr="00E942FE">
        <w:rPr>
          <w:b/>
          <w:bCs/>
          <w:color w:val="00204F"/>
          <w:lang w:val="vi-VN"/>
        </w:rPr>
        <w:t>t ch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ỗ</w:t>
      </w:r>
      <w:r w:rsidRPr="00E942FE">
        <w:rPr>
          <w:b/>
          <w:bCs/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ứ</w:t>
      </w:r>
      <w:r w:rsidRPr="00E942FE">
        <w:rPr>
          <w:b/>
          <w:bCs/>
          <w:color w:val="00204F"/>
          <w:lang w:val="vi-VN"/>
        </w:rPr>
        <w:t>ng</w:t>
      </w:r>
      <w:r w:rsidRPr="00E942FE">
        <w:rPr>
          <w:color w:val="00204F"/>
          <w:lang w:val="vi-VN"/>
        </w:rPr>
        <w:t xml:space="preserve"> đ</w:t>
      </w:r>
      <w:r w:rsidRPr="00E942FE">
        <w:rPr>
          <w:rFonts w:ascii="Cambria" w:hAnsi="Cambria" w:cs="Cambria"/>
          <w:color w:val="00204F"/>
          <w:lang w:val="vi-VN"/>
        </w:rPr>
        <w:t>ể</w:t>
      </w:r>
      <w:r w:rsidRPr="00E942FE">
        <w:rPr>
          <w:color w:val="00204F"/>
          <w:lang w:val="vi-VN"/>
        </w:rPr>
        <w:t xml:space="preserve"> không tr</w:t>
      </w:r>
      <w:r w:rsidRPr="00E942FE">
        <w:rPr>
          <w:rFonts w:ascii="Cambria" w:hAnsi="Cambria" w:cs="Cambria"/>
          <w:color w:val="00204F"/>
          <w:lang w:val="vi-VN"/>
        </w:rPr>
        <w:t>ở</w:t>
      </w:r>
      <w:r w:rsidRPr="00E942FE">
        <w:rPr>
          <w:color w:val="00204F"/>
          <w:lang w:val="vi-VN"/>
        </w:rPr>
        <w:t xml:space="preserve"> thành “ngu” th</w:t>
      </w:r>
      <w:r w:rsidRPr="00E942FE">
        <w:rPr>
          <w:rFonts w:ascii="Cambria" w:hAnsi="Cambria" w:cs="Cambria"/>
          <w:color w:val="00204F"/>
          <w:lang w:val="vi-VN"/>
        </w:rPr>
        <w:t>ậ</w:t>
      </w:r>
      <w:r w:rsidRPr="00E942FE">
        <w:rPr>
          <w:color w:val="00204F"/>
          <w:lang w:val="vi-VN"/>
        </w:rPr>
        <w:t>t.</w:t>
      </w:r>
    </w:p>
    <w:p w14:paraId="3B071DD0" w14:textId="77777777" w:rsidR="00C225B0" w:rsidRPr="00E942FE" w:rsidRDefault="00C225B0" w:rsidP="00C225B0">
      <w:pPr>
        <w:rPr>
          <w:color w:val="00204F"/>
          <w:lang w:val="vi-VN"/>
        </w:rPr>
      </w:pPr>
      <w:r w:rsidRPr="00E942FE">
        <w:rPr>
          <w:rFonts w:ascii="Segoe UI Emoji" w:hAnsi="Segoe UI Emoji" w:cs="Segoe UI Emoji"/>
          <w:color w:val="00204F"/>
          <w:lang w:val="vi-VN"/>
        </w:rPr>
        <w:t>💬</w:t>
      </w:r>
      <w:r w:rsidRPr="00E942FE">
        <w:rPr>
          <w:color w:val="00204F"/>
          <w:lang w:val="vi-VN"/>
        </w:rPr>
        <w:t xml:space="preserve"> Câu ca dao là k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t tinh c</w:t>
      </w:r>
      <w:r w:rsidRPr="00E942FE">
        <w:rPr>
          <w:rFonts w:ascii="Cambria" w:hAnsi="Cambria" w:cs="Cambria"/>
          <w:color w:val="00204F"/>
          <w:lang w:val="vi-VN"/>
        </w:rPr>
        <w:t>ủ</w:t>
      </w:r>
      <w:r w:rsidRPr="00E942FE">
        <w:rPr>
          <w:color w:val="00204F"/>
          <w:lang w:val="vi-VN"/>
        </w:rPr>
        <w:t xml:space="preserve">a </w:t>
      </w:r>
      <w:r w:rsidRPr="00E942FE">
        <w:rPr>
          <w:b/>
          <w:bCs/>
          <w:color w:val="00204F"/>
          <w:lang w:val="vi-VN"/>
        </w:rPr>
        <w:t>trí tu</w:t>
      </w:r>
      <w:r w:rsidRPr="00E942FE">
        <w:rPr>
          <w:rFonts w:ascii="Cambria" w:hAnsi="Cambria" w:cs="Cambria"/>
          <w:b/>
          <w:bCs/>
          <w:color w:val="00204F"/>
          <w:lang w:val="vi-VN"/>
        </w:rPr>
        <w:t>ệ</w:t>
      </w:r>
      <w:r w:rsidRPr="00E942FE">
        <w:rPr>
          <w:b/>
          <w:bCs/>
          <w:color w:val="00204F"/>
          <w:lang w:val="vi-VN"/>
        </w:rPr>
        <w:t xml:space="preserve"> dân gian</w:t>
      </w:r>
      <w:r w:rsidRPr="00E942FE">
        <w:rPr>
          <w:color w:val="00204F"/>
          <w:lang w:val="vi-VN"/>
        </w:rPr>
        <w:t>, v</w:t>
      </w:r>
      <w:r w:rsidRPr="00E942FE">
        <w:rPr>
          <w:rFonts w:ascii="Cambria" w:hAnsi="Cambria" w:cs="Cambria"/>
          <w:color w:val="00204F"/>
          <w:lang w:val="vi-VN"/>
        </w:rPr>
        <w:t>ừ</w:t>
      </w:r>
      <w:r w:rsidRPr="00E942FE">
        <w:rPr>
          <w:color w:val="00204F"/>
          <w:lang w:val="vi-VN"/>
        </w:rPr>
        <w:t xml:space="preserve">a </w:t>
      </w:r>
      <w:r w:rsidRPr="00E942FE">
        <w:rPr>
          <w:b/>
          <w:bCs/>
          <w:color w:val="00204F"/>
          <w:lang w:val="vi-VN"/>
        </w:rPr>
        <w:t>châm bi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ế</w:t>
      </w:r>
      <w:r w:rsidRPr="00E942FE">
        <w:rPr>
          <w:b/>
          <w:bCs/>
          <w:color w:val="00204F"/>
          <w:lang w:val="vi-VN"/>
        </w:rPr>
        <w:t>m</w:t>
      </w:r>
      <w:r w:rsidRPr="00E942FE">
        <w:rPr>
          <w:color w:val="00204F"/>
          <w:lang w:val="vi-VN"/>
        </w:rPr>
        <w:t>, v</w:t>
      </w:r>
      <w:r w:rsidRPr="00E942FE">
        <w:rPr>
          <w:rFonts w:ascii="Cambria" w:hAnsi="Cambria" w:cs="Cambria"/>
          <w:color w:val="00204F"/>
          <w:lang w:val="vi-VN"/>
        </w:rPr>
        <w:t>ừ</w:t>
      </w:r>
      <w:r w:rsidRPr="00E942FE">
        <w:rPr>
          <w:color w:val="00204F"/>
          <w:lang w:val="vi-VN"/>
        </w:rPr>
        <w:t xml:space="preserve">a </w:t>
      </w:r>
      <w:r w:rsidRPr="00E942FE">
        <w:rPr>
          <w:b/>
          <w:bCs/>
          <w:color w:val="00204F"/>
          <w:lang w:val="vi-VN"/>
        </w:rPr>
        <w:t>th</w:t>
      </w:r>
      <w:r w:rsidRPr="00E942FE">
        <w:rPr>
          <w:rFonts w:ascii="Cambria" w:hAnsi="Cambria" w:cs="Cambria"/>
          <w:b/>
          <w:bCs/>
          <w:color w:val="00204F"/>
          <w:lang w:val="vi-VN"/>
        </w:rPr>
        <w:t>ấ</w:t>
      </w:r>
      <w:r w:rsidRPr="00E942FE">
        <w:rPr>
          <w:b/>
          <w:bCs/>
          <w:color w:val="00204F"/>
          <w:lang w:val="vi-VN"/>
        </w:rPr>
        <w:t>m thía</w:t>
      </w:r>
      <w:r w:rsidRPr="00E942FE">
        <w:rPr>
          <w:color w:val="00204F"/>
          <w:lang w:val="vi-VN"/>
        </w:rPr>
        <w:t>, v</w:t>
      </w:r>
      <w:r w:rsidRPr="00E942FE">
        <w:rPr>
          <w:rFonts w:ascii="Cambria" w:hAnsi="Cambria" w:cs="Cambria"/>
          <w:color w:val="00204F"/>
          <w:lang w:val="vi-VN"/>
        </w:rPr>
        <w:t>ừ</w:t>
      </w:r>
      <w:r w:rsidRPr="00E942FE">
        <w:rPr>
          <w:color w:val="00204F"/>
          <w:lang w:val="vi-VN"/>
        </w:rPr>
        <w:t>a có tính giáo d</w:t>
      </w:r>
      <w:r w:rsidRPr="00E942FE">
        <w:rPr>
          <w:rFonts w:ascii="Cambria" w:hAnsi="Cambria" w:cs="Cambria"/>
          <w:color w:val="00204F"/>
          <w:lang w:val="vi-VN"/>
        </w:rPr>
        <w:t>ụ</w:t>
      </w:r>
      <w:r w:rsidRPr="00E942FE">
        <w:rPr>
          <w:color w:val="00204F"/>
          <w:lang w:val="vi-VN"/>
        </w:rPr>
        <w:t>c sâu s</w:t>
      </w:r>
      <w:r w:rsidRPr="00E942FE">
        <w:rPr>
          <w:rFonts w:ascii="Cambria" w:hAnsi="Cambria" w:cs="Cambria"/>
          <w:color w:val="00204F"/>
          <w:lang w:val="vi-VN"/>
        </w:rPr>
        <w:t>ắ</w:t>
      </w:r>
      <w:r w:rsidRPr="00E942FE">
        <w:rPr>
          <w:color w:val="00204F"/>
          <w:lang w:val="vi-VN"/>
        </w:rPr>
        <w:t>c trong đ</w:t>
      </w:r>
      <w:r w:rsidRPr="00E942FE">
        <w:rPr>
          <w:rFonts w:ascii="Cambria" w:hAnsi="Cambria" w:cs="Cambria"/>
          <w:color w:val="00204F"/>
          <w:lang w:val="vi-VN"/>
        </w:rPr>
        <w:t>ố</w:t>
      </w:r>
      <w:r w:rsidRPr="00E942FE">
        <w:rPr>
          <w:color w:val="00204F"/>
          <w:lang w:val="vi-VN"/>
        </w:rPr>
        <w:t>i nhân x</w:t>
      </w:r>
      <w:r w:rsidRPr="00E942FE">
        <w:rPr>
          <w:rFonts w:ascii="Cambria" w:hAnsi="Cambria" w:cs="Cambria"/>
          <w:color w:val="00204F"/>
          <w:lang w:val="vi-VN"/>
        </w:rPr>
        <w:t>ử</w:t>
      </w:r>
      <w:r w:rsidRPr="00E942FE">
        <w:rPr>
          <w:color w:val="00204F"/>
          <w:lang w:val="vi-VN"/>
        </w:rPr>
        <w:t xml:space="preserve"> th</w:t>
      </w:r>
      <w:r w:rsidRPr="00E942FE">
        <w:rPr>
          <w:rFonts w:ascii="Cambria" w:hAnsi="Cambria" w:cs="Cambria"/>
          <w:color w:val="00204F"/>
          <w:lang w:val="vi-VN"/>
        </w:rPr>
        <w:t>ế</w:t>
      </w:r>
      <w:r w:rsidRPr="00E942FE">
        <w:rPr>
          <w:color w:val="00204F"/>
          <w:lang w:val="vi-VN"/>
        </w:rPr>
        <w:t>.</w:t>
      </w:r>
    </w:p>
    <w:p w14:paraId="430F771C" w14:textId="0A8CC0F1" w:rsidR="00FA1A80" w:rsidRPr="00E942FE" w:rsidRDefault="00FA1A80" w:rsidP="00C225B0">
      <w:pPr>
        <w:rPr>
          <w:color w:val="00204F"/>
        </w:rPr>
      </w:pPr>
    </w:p>
    <w:sectPr w:rsidR="00FA1A80" w:rsidRPr="00E942FE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57F23" w14:textId="77777777" w:rsidR="009B1398" w:rsidRDefault="009B1398" w:rsidP="000F0891">
      <w:r>
        <w:separator/>
      </w:r>
    </w:p>
  </w:endnote>
  <w:endnote w:type="continuationSeparator" w:id="0">
    <w:p w14:paraId="2A70AB7E" w14:textId="77777777" w:rsidR="009B1398" w:rsidRDefault="009B1398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EBECF" w14:textId="77777777" w:rsidR="009B1398" w:rsidRDefault="009B1398" w:rsidP="000F0891">
      <w:r>
        <w:separator/>
      </w:r>
    </w:p>
  </w:footnote>
  <w:footnote w:type="continuationSeparator" w:id="0">
    <w:p w14:paraId="6B341BB5" w14:textId="77777777" w:rsidR="009B1398" w:rsidRDefault="009B1398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9BC2C71"/>
    <w:multiLevelType w:val="multilevel"/>
    <w:tmpl w:val="460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9A4632D"/>
    <w:multiLevelType w:val="multilevel"/>
    <w:tmpl w:val="DD06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313C2"/>
    <w:multiLevelType w:val="multilevel"/>
    <w:tmpl w:val="422A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39F4654"/>
    <w:multiLevelType w:val="multilevel"/>
    <w:tmpl w:val="8B5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8E69D5"/>
    <w:multiLevelType w:val="multilevel"/>
    <w:tmpl w:val="AA8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623C5"/>
    <w:multiLevelType w:val="multilevel"/>
    <w:tmpl w:val="D086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D16415"/>
    <w:multiLevelType w:val="multilevel"/>
    <w:tmpl w:val="87F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535B96"/>
    <w:multiLevelType w:val="multilevel"/>
    <w:tmpl w:val="A15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7B4565"/>
    <w:multiLevelType w:val="multilevel"/>
    <w:tmpl w:val="D7C0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8"/>
  </w:num>
  <w:num w:numId="14" w16cid:durableId="403335817">
    <w:abstractNumId w:val="25"/>
  </w:num>
  <w:num w:numId="15" w16cid:durableId="450171434">
    <w:abstractNumId w:val="23"/>
  </w:num>
  <w:num w:numId="16" w16cid:durableId="1346859741">
    <w:abstractNumId w:val="10"/>
  </w:num>
  <w:num w:numId="17" w16cid:durableId="331880811">
    <w:abstractNumId w:val="13"/>
  </w:num>
  <w:num w:numId="18" w16cid:durableId="477723416">
    <w:abstractNumId w:val="12"/>
  </w:num>
  <w:num w:numId="19" w16cid:durableId="133910541">
    <w:abstractNumId w:val="16"/>
  </w:num>
  <w:num w:numId="20" w16cid:durableId="1116799093">
    <w:abstractNumId w:val="14"/>
  </w:num>
  <w:num w:numId="21" w16cid:durableId="1438521135">
    <w:abstractNumId w:val="19"/>
  </w:num>
  <w:num w:numId="22" w16cid:durableId="184564610">
    <w:abstractNumId w:val="15"/>
  </w:num>
  <w:num w:numId="23" w16cid:durableId="899513898">
    <w:abstractNumId w:val="17"/>
  </w:num>
  <w:num w:numId="24" w16cid:durableId="1366783450">
    <w:abstractNumId w:val="20"/>
  </w:num>
  <w:num w:numId="25" w16cid:durableId="1865434035">
    <w:abstractNumId w:val="24"/>
  </w:num>
  <w:num w:numId="26" w16cid:durableId="106506978">
    <w:abstractNumId w:val="22"/>
  </w:num>
  <w:num w:numId="27" w16cid:durableId="1731729152">
    <w:abstractNumId w:val="21"/>
  </w:num>
  <w:num w:numId="28" w16cid:durableId="16403822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2409D"/>
    <w:rsid w:val="00160F53"/>
    <w:rsid w:val="001A3D5B"/>
    <w:rsid w:val="001D038B"/>
    <w:rsid w:val="002045EB"/>
    <w:rsid w:val="002077FA"/>
    <w:rsid w:val="00224C37"/>
    <w:rsid w:val="00230943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9687F"/>
    <w:rsid w:val="006A0E2C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B1398"/>
    <w:rsid w:val="009C45E5"/>
    <w:rsid w:val="00A27383"/>
    <w:rsid w:val="00A31209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AE219C"/>
    <w:rsid w:val="00B12EB2"/>
    <w:rsid w:val="00B434E0"/>
    <w:rsid w:val="00B70DD1"/>
    <w:rsid w:val="00B81E08"/>
    <w:rsid w:val="00B868B2"/>
    <w:rsid w:val="00BA46A2"/>
    <w:rsid w:val="00BB6EF0"/>
    <w:rsid w:val="00C11864"/>
    <w:rsid w:val="00C225B0"/>
    <w:rsid w:val="00C42C2F"/>
    <w:rsid w:val="00C52CA7"/>
    <w:rsid w:val="00C645E3"/>
    <w:rsid w:val="00C73919"/>
    <w:rsid w:val="00C83E3C"/>
    <w:rsid w:val="00CC52C1"/>
    <w:rsid w:val="00CC73B2"/>
    <w:rsid w:val="00D02A74"/>
    <w:rsid w:val="00D0689A"/>
    <w:rsid w:val="00D64EE2"/>
    <w:rsid w:val="00D65D51"/>
    <w:rsid w:val="00D841B9"/>
    <w:rsid w:val="00D905F1"/>
    <w:rsid w:val="00DE7FB9"/>
    <w:rsid w:val="00DF56DD"/>
    <w:rsid w:val="00E2526A"/>
    <w:rsid w:val="00E55255"/>
    <w:rsid w:val="00E57BFF"/>
    <w:rsid w:val="00E86C67"/>
    <w:rsid w:val="00E942FE"/>
    <w:rsid w:val="00EB5AE7"/>
    <w:rsid w:val="00EB75F8"/>
    <w:rsid w:val="00F04268"/>
    <w:rsid w:val="00F252AD"/>
    <w:rsid w:val="00F84259"/>
    <w:rsid w:val="00FA1567"/>
    <w:rsid w:val="00FA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***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1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2</cp:revision>
  <cp:lastPrinted>2025-05-26T09:07:00Z</cp:lastPrinted>
  <dcterms:created xsi:type="dcterms:W3CDTF">2025-05-26T09:08:00Z</dcterms:created>
  <dcterms:modified xsi:type="dcterms:W3CDTF">2025-05-26T09:08:00Z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